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2"/>
          <w:szCs w:val="2"/>
          <w14:ligatures w14:val="standardContextual"/>
          <w14:cntxtAlts/>
        </w:rPr>
      </w:sdtEndPr>
      <w:sdtContent>
        <w:p w14:paraId="22BA28A2" w14:textId="77777777" w:rsidR="004C73A4" w:rsidRDefault="004C73A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4C73A4" w14:paraId="03D399F9" w14:textId="77777777" w:rsidTr="00610B05">
            <w:tc>
              <w:tcPr>
                <w:tcW w:w="9022" w:type="dxa"/>
              </w:tcPr>
              <w:p w14:paraId="5AB599A1" w14:textId="3AA9C81A" w:rsidR="004C73A4" w:rsidRDefault="004C73A4" w:rsidP="00610B05">
                <w:pPr>
                  <w:pStyle w:val="Rubrik"/>
                  <w:rPr>
                    <w:sz w:val="96"/>
                  </w:rPr>
                </w:pPr>
              </w:p>
            </w:tc>
          </w:tr>
          <w:tr w:rsidR="004C73A4" w14:paraId="467BD64D" w14:textId="77777777">
            <w:tc>
              <w:tcPr>
                <w:tcW w:w="0" w:type="auto"/>
                <w:vAlign w:val="bottom"/>
              </w:tcPr>
              <w:sdt>
                <w:sdtPr>
                  <w:rPr>
                    <w:sz w:val="36"/>
                    <w:szCs w:val="36"/>
                  </w:rPr>
                  <w:alias w:val="Underrubrik"/>
                  <w:id w:val="758173203"/>
                  <w:placeholder>
                    <w:docPart w:val="8B4921BA3FE84E198CA7B308182333F6"/>
                  </w:placeholder>
                  <w:dataBinding w:prefixMappings="xmlns:ns0='http://schemas.openxmlformats.org/package/2006/metadata/core-properties' xmlns:ns1='http://purl.org/dc/elements/1.1/'" w:xpath="/ns0:coreProperties[1]/ns1:subject[1]" w:storeItemID="{6C3C8BC8-F283-45AE-878A-BAB7291924A1}"/>
                  <w:text/>
                </w:sdtPr>
                <w:sdtEndPr/>
                <w:sdtContent>
                  <w:p w14:paraId="67C688D2" w14:textId="77777777" w:rsidR="004C73A4" w:rsidRDefault="00CE242B">
                    <w:pPr>
                      <w:pStyle w:val="Underrubrik"/>
                      <w:jc w:val="center"/>
                      <w:rPr>
                        <w:sz w:val="36"/>
                        <w:szCs w:val="36"/>
                      </w:rPr>
                    </w:pPr>
                    <w:r>
                      <w:rPr>
                        <w:sz w:val="36"/>
                        <w:szCs w:val="36"/>
                      </w:rPr>
                      <w:t>Ett programspråk för automation</w:t>
                    </w:r>
                  </w:p>
                </w:sdtContent>
              </w:sdt>
            </w:tc>
          </w:tr>
          <w:tr w:rsidR="004C73A4" w14:paraId="2D4A727C" w14:textId="77777777">
            <w:tc>
              <w:tcPr>
                <w:tcW w:w="0" w:type="auto"/>
                <w:vAlign w:val="bottom"/>
              </w:tcPr>
              <w:p w14:paraId="17D92509" w14:textId="77777777" w:rsidR="004C73A4" w:rsidRDefault="00CE242B" w:rsidP="00CE242B">
                <w:pPr>
                  <w:jc w:val="center"/>
                </w:pPr>
                <w:r>
                  <w:t>Anton Sköld</w:t>
                </w:r>
              </w:p>
              <w:p w14:paraId="006E94AD" w14:textId="77777777" w:rsidR="00CE242B" w:rsidRDefault="00CE242B" w:rsidP="00CE242B">
                <w:pPr>
                  <w:jc w:val="center"/>
                </w:pPr>
                <w:r>
                  <w:t>Gustaf Bodemar</w:t>
                </w:r>
              </w:p>
            </w:tc>
          </w:tr>
          <w:tr w:rsidR="004C73A4" w14:paraId="3437D1E1" w14:textId="77777777">
            <w:tc>
              <w:tcPr>
                <w:tcW w:w="0" w:type="auto"/>
                <w:vAlign w:val="bottom"/>
              </w:tcPr>
              <w:p w14:paraId="1C16DD63" w14:textId="77777777" w:rsidR="004C73A4" w:rsidRDefault="004C73A4">
                <w:pPr>
                  <w:jc w:val="center"/>
                </w:pPr>
              </w:p>
            </w:tc>
          </w:tr>
          <w:tr w:rsidR="004C73A4" w14:paraId="08451A6C" w14:textId="77777777">
            <w:tc>
              <w:tcPr>
                <w:tcW w:w="0" w:type="auto"/>
                <w:vAlign w:val="bottom"/>
              </w:tcPr>
              <w:p w14:paraId="5C7B7BB1" w14:textId="77777777" w:rsidR="004C73A4" w:rsidRDefault="004C73A4">
                <w:pPr>
                  <w:jc w:val="center"/>
                </w:pPr>
              </w:p>
            </w:tc>
          </w:tr>
        </w:tbl>
        <w:p w14:paraId="5E13463F" w14:textId="548A364C" w:rsidR="004C73A4" w:rsidRPr="00610B05" w:rsidRDefault="00610B05">
          <w:pPr>
            <w:rPr>
              <w:rFonts w:asciiTheme="majorHAnsi" w:eastAsiaTheme="majorEastAsia" w:hAnsiTheme="majorHAnsi" w:cstheme="majorBidi"/>
              <w:color w:val="2F5897" w:themeColor="text2"/>
              <w:spacing w:val="5"/>
              <w:kern w:val="28"/>
              <w:sz w:val="2"/>
              <w:szCs w:val="2"/>
              <w14:ligatures w14:val="standardContextual"/>
              <w14:cntxtAlts/>
            </w:rPr>
          </w:pPr>
          <w:r w:rsidRPr="00610B05">
            <w:rPr>
              <w:rFonts w:asciiTheme="majorHAnsi" w:eastAsiaTheme="majorEastAsia" w:hAnsiTheme="majorHAnsi" w:cstheme="majorBidi"/>
              <w:noProof/>
              <w:color w:val="2F5897" w:themeColor="text2"/>
              <w:spacing w:val="5"/>
              <w:kern w:val="28"/>
              <w:sz w:val="2"/>
              <w:szCs w:val="2"/>
            </w:rPr>
            <w:drawing>
              <wp:inline distT="0" distB="0" distL="0" distR="0" wp14:anchorId="378AE856" wp14:editId="66FFFA11">
                <wp:extent cx="6069841" cy="5688889"/>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o.png"/>
                        <pic:cNvPicPr/>
                      </pic:nvPicPr>
                      <pic:blipFill>
                        <a:blip r:embed="rId11">
                          <a:extLst>
                            <a:ext uri="{28A0092B-C50C-407E-A947-70E740481C1C}">
                              <a14:useLocalDpi xmlns:a14="http://schemas.microsoft.com/office/drawing/2010/main" val="0"/>
                            </a:ext>
                          </a:extLst>
                        </a:blip>
                        <a:stretch>
                          <a:fillRect/>
                        </a:stretch>
                      </pic:blipFill>
                      <pic:spPr>
                        <a:xfrm>
                          <a:off x="0" y="0"/>
                          <a:ext cx="6069841" cy="5688889"/>
                        </a:xfrm>
                        <a:prstGeom prst="rect">
                          <a:avLst/>
                        </a:prstGeom>
                      </pic:spPr>
                    </pic:pic>
                  </a:graphicData>
                </a:graphic>
              </wp:inline>
            </w:drawing>
          </w:r>
        </w:p>
      </w:sdtContent>
    </w:sdt>
    <w:sdt>
      <w:sdtPr>
        <w:alias w:val="Rubrik"/>
        <w:id w:val="598529223"/>
        <w:placeholder>
          <w:docPart w:val="D9832B347E4241FCA7FD0CCD6B3CB807"/>
        </w:placeholder>
        <w:dataBinding w:prefixMappings="xmlns:ns0='http://schemas.openxmlformats.org/package/2006/metadata/core-properties' xmlns:ns1='http://purl.org/dc/elements/1.1/'" w:xpath="/ns0:coreProperties[1]/ns1:title[1]" w:storeItemID="{6C3C8BC8-F283-45AE-878A-BAB7291924A1}"/>
        <w:text/>
      </w:sdtPr>
      <w:sdtEndPr/>
      <w:sdtContent>
        <w:p w14:paraId="247AD4C0" w14:textId="77777777" w:rsidR="004C73A4" w:rsidRDefault="00CE242B">
          <w:pPr>
            <w:pStyle w:val="Rubrik"/>
          </w:pPr>
          <w:proofErr w:type="spellStart"/>
          <w:r>
            <w:t>Automato</w:t>
          </w:r>
          <w:proofErr w:type="spellEnd"/>
        </w:p>
      </w:sdtContent>
    </w:sdt>
    <w:p w14:paraId="174098E1" w14:textId="77777777" w:rsidR="004C73A4" w:rsidRDefault="001C418A">
      <w:pPr>
        <w:pStyle w:val="Underrubrik"/>
      </w:pPr>
      <w:sdt>
        <w:sdtPr>
          <w:alias w:val="Underrubrik"/>
          <w:id w:val="-723052804"/>
          <w:placeholder>
            <w:docPart w:val="8B4921BA3FE84E198CA7B308182333F6"/>
          </w:placeholder>
          <w:dataBinding w:prefixMappings="xmlns:ns0='http://schemas.openxmlformats.org/package/2006/metadata/core-properties' xmlns:ns1='http://purl.org/dc/elements/1.1/'" w:xpath="/ns0:coreProperties[1]/ns1:subject[1]" w:storeItemID="{6C3C8BC8-F283-45AE-878A-BAB7291924A1}"/>
          <w:text/>
        </w:sdtPr>
        <w:sdtEndPr/>
        <w:sdtContent>
          <w:r w:rsidR="00CE242B">
            <w:t>Ett programspråk för automation</w:t>
          </w:r>
        </w:sdtContent>
      </w:sdt>
    </w:p>
    <w:p w14:paraId="24359C06" w14:textId="77777777" w:rsidR="004C73A4" w:rsidRDefault="00070520" w:rsidP="00070520">
      <w:pPr>
        <w:pStyle w:val="Rubrik1"/>
      </w:pPr>
      <w:r>
        <w:t>Inledning</w:t>
      </w:r>
    </w:p>
    <w:p w14:paraId="37AF5312" w14:textId="77777777" w:rsidR="00070520" w:rsidRDefault="00D276EB" w:rsidP="00070520">
      <w:r>
        <w:t>Detta är ett projekt som har utförts på IP-programmet, i kursen TDP019 Projekt: Datorspråk</w:t>
      </w:r>
      <w:r w:rsidR="007B4BFE">
        <w:t>. Vi läser denna kurs i den andra terminen på programm</w:t>
      </w:r>
      <w:r w:rsidR="00C7634C">
        <w:t>et.</w:t>
      </w:r>
    </w:p>
    <w:p w14:paraId="5C12988D" w14:textId="65A63485" w:rsidR="00851DFC" w:rsidRDefault="00851DFC" w:rsidP="00070520">
      <w:r>
        <w:t xml:space="preserve">Projektet har handlat om att utveckla ett eget datorspråk med ett visst syfte. </w:t>
      </w:r>
      <w:r w:rsidR="009F061A">
        <w:t xml:space="preserve">Vi har valt att skapa ett språk som kan användas för att </w:t>
      </w:r>
      <w:r w:rsidR="00840520">
        <w:t xml:space="preserve">snabbt och enkelt </w:t>
      </w:r>
      <w:r w:rsidR="009F061A">
        <w:t xml:space="preserve">automatisera </w:t>
      </w:r>
      <w:r w:rsidR="000C1B64">
        <w:t>mindre sysslor</w:t>
      </w:r>
      <w:r w:rsidR="005B6FD2">
        <w:t xml:space="preserve"> på datorn</w:t>
      </w:r>
      <w:r w:rsidR="00DE1A0B">
        <w:t xml:space="preserve">, dock är språket endas till för användning på </w:t>
      </w:r>
      <w:r w:rsidR="00683ABA">
        <w:t>Windows</w:t>
      </w:r>
      <w:r w:rsidR="00DE1A0B">
        <w:t xml:space="preserve"> </w:t>
      </w:r>
      <w:r w:rsidR="00683ABA">
        <w:t>OS, då vissa av de använda paketen är Windows beroende</w:t>
      </w:r>
      <w:r w:rsidR="005B6FD2">
        <w:t>.</w:t>
      </w:r>
    </w:p>
    <w:p w14:paraId="50735035" w14:textId="77777777" w:rsidR="00766F66" w:rsidRDefault="00766F66" w:rsidP="00070520">
      <w:r>
        <w:t xml:space="preserve">Språket </w:t>
      </w:r>
      <w:r w:rsidR="00CB0158">
        <w:t>inkluderar automationsfunktioner, som att: Flytta på muspekaren, klicka med musen (höger/vänster/</w:t>
      </w:r>
      <w:proofErr w:type="spellStart"/>
      <w:r w:rsidR="00CB0158">
        <w:t>mushjul</w:t>
      </w:r>
      <w:proofErr w:type="spellEnd"/>
      <w:r w:rsidR="00CB0158">
        <w:t xml:space="preserve">), och även </w:t>
      </w:r>
      <w:r w:rsidR="001B30C7">
        <w:t>att klicka på tangentbordets tangenter.</w:t>
      </w:r>
      <w:r w:rsidR="00221ECC">
        <w:t xml:space="preserve"> </w:t>
      </w:r>
      <w:r w:rsidR="00ED028C">
        <w:t>Språket är designat med enkel användning i åtanke.</w:t>
      </w:r>
    </w:p>
    <w:p w14:paraId="72D8EC2C" w14:textId="77777777" w:rsidR="00C92478" w:rsidRDefault="00C92478" w:rsidP="00070520">
      <w:r>
        <w:t xml:space="preserve">Denna rapport består av </w:t>
      </w:r>
      <w:r w:rsidR="00BF6AC4">
        <w:t>3</w:t>
      </w:r>
      <w:r>
        <w:t xml:space="preserve"> avsnitt, en användarhandledning, en systemdokumentation, </w:t>
      </w:r>
      <w:r w:rsidR="00843B10">
        <w:t>samt</w:t>
      </w:r>
      <w:r w:rsidR="00060EDD">
        <w:t xml:space="preserve"> ett reflektionsavsnitt som beskriver </w:t>
      </w:r>
      <w:r w:rsidR="00CD375E">
        <w:t>erfarenheter vi fått under projektets gång.</w:t>
      </w:r>
    </w:p>
    <w:p w14:paraId="06E95BE8" w14:textId="77777777" w:rsidR="00070520" w:rsidRDefault="00070520" w:rsidP="00070520">
      <w:r>
        <w:br w:type="page"/>
      </w:r>
    </w:p>
    <w:p w14:paraId="417799F0" w14:textId="77777777" w:rsidR="00003497" w:rsidRDefault="00070520" w:rsidP="00070520">
      <w:pPr>
        <w:pStyle w:val="Rubrik1"/>
      </w:pPr>
      <w:r>
        <w:lastRenderedPageBreak/>
        <w:t>Användarhandledning</w:t>
      </w:r>
    </w:p>
    <w:p w14:paraId="2459710B" w14:textId="77777777" w:rsidR="00F61361" w:rsidRDefault="009220F7" w:rsidP="00003497">
      <w:r>
        <w:t xml:space="preserve">Syftet med språket är att enkelt kunna automatisera små sysslor på </w:t>
      </w:r>
      <w:r w:rsidR="00CB290E">
        <w:t>datorn.</w:t>
      </w:r>
      <w:r w:rsidR="008C2504">
        <w:t xml:space="preserve"> Programspråket </w:t>
      </w:r>
      <w:r w:rsidR="003A40A5">
        <w:t>kan flytta</w:t>
      </w:r>
      <w:r w:rsidR="009B554F">
        <w:t xml:space="preserve"> på</w:t>
      </w:r>
      <w:r w:rsidR="003A40A5">
        <w:t xml:space="preserve"> och klicka med användarens muspekare</w:t>
      </w:r>
      <w:r w:rsidR="00731F51">
        <w:t xml:space="preserve">, och kan även </w:t>
      </w:r>
      <w:r w:rsidR="00F46224">
        <w:t xml:space="preserve">använda användarens tangentbord </w:t>
      </w:r>
      <w:r w:rsidR="00D36A09">
        <w:t xml:space="preserve">till att </w:t>
      </w:r>
      <w:r w:rsidR="00200523">
        <w:t>utföra</w:t>
      </w:r>
      <w:r w:rsidR="00D36A09">
        <w:t xml:space="preserve"> knappkombinationer och skriva text</w:t>
      </w:r>
      <w:r w:rsidR="00F61361">
        <w:t xml:space="preserve">. </w:t>
      </w:r>
      <w:r w:rsidR="000F5EC3">
        <w:t>Språket</w:t>
      </w:r>
      <w:r w:rsidR="007E61F1">
        <w:t xml:space="preserve"> är designat </w:t>
      </w:r>
      <w:r w:rsidR="00B079F1">
        <w:t>för att vara lättanvänt</w:t>
      </w:r>
      <w:r w:rsidR="0056277C">
        <w:t xml:space="preserve"> och smidigt.</w:t>
      </w:r>
      <w:r w:rsidR="007976CA">
        <w:t xml:space="preserve"> </w:t>
      </w:r>
    </w:p>
    <w:p w14:paraId="16527935" w14:textId="77777777" w:rsidR="00FA0EB5" w:rsidRDefault="00FA0EB5" w:rsidP="00FA0EB5">
      <w:pPr>
        <w:pStyle w:val="Rubrik3"/>
      </w:pPr>
      <w:r>
        <w:t>Datatyper</w:t>
      </w:r>
    </w:p>
    <w:p w14:paraId="7500A14B" w14:textId="6B8A4477" w:rsidR="000A0331" w:rsidRDefault="00664DC6" w:rsidP="00003497">
      <w:r>
        <w:t xml:space="preserve">Språket stödjer </w:t>
      </w:r>
      <w:r w:rsidR="00E15CBB">
        <w:t>fem</w:t>
      </w:r>
      <w:r w:rsidR="004A387D">
        <w:t xml:space="preserve"> grundläggande datatyper.</w:t>
      </w:r>
      <w:r w:rsidR="004067E5">
        <w:t xml:space="preserve"> De är heltal</w:t>
      </w:r>
      <w:r w:rsidR="00166623">
        <w:t>, flyttal (decimaltal), booleska värden (sant/falskt), strängar (vanlig text)</w:t>
      </w:r>
      <w:r w:rsidR="00683ABA">
        <w:t>.</w:t>
      </w:r>
      <w:r w:rsidR="0088289E">
        <w:t xml:space="preserve"> </w:t>
      </w:r>
      <w:r w:rsidR="00683ABA">
        <w:t xml:space="preserve">Men tillåter även </w:t>
      </w:r>
      <w:r w:rsidR="009D7B19">
        <w:t>tomt</w:t>
      </w:r>
      <w:r w:rsidR="00683ABA">
        <w:t>a</w:t>
      </w:r>
      <w:r w:rsidR="009D7B19">
        <w:t xml:space="preserve"> värde</w:t>
      </w:r>
      <w:r w:rsidR="00683ABA">
        <w:t>n</w:t>
      </w:r>
      <w:r w:rsidR="009D7B19">
        <w:t xml:space="preserve"> ”</w:t>
      </w:r>
      <w:proofErr w:type="spellStart"/>
      <w:r w:rsidR="009D7B19">
        <w:t>Nil</w:t>
      </w:r>
      <w:proofErr w:type="spellEnd"/>
      <w:r w:rsidR="009D7B19">
        <w:t>”</w:t>
      </w:r>
      <w:r w:rsidR="00683ABA">
        <w:t>.</w:t>
      </w:r>
      <w:r w:rsidR="00247075">
        <w:t xml:space="preserve"> </w:t>
      </w:r>
      <w:r w:rsidR="00683ABA">
        <w:t>Alla d</w:t>
      </w:r>
      <w:r w:rsidR="00247075">
        <w:t xml:space="preserve">essa </w:t>
      </w:r>
      <w:r w:rsidR="00776DA8">
        <w:t>datatyper kan lagras i variabler.</w:t>
      </w:r>
      <w:r w:rsidR="008A115E">
        <w:t xml:space="preserve"> Exempel på användning:</w:t>
      </w:r>
    </w:p>
    <w:bookmarkStart w:id="0" w:name="_MON_1586858355"/>
    <w:bookmarkEnd w:id="0"/>
    <w:p w14:paraId="3438BF8B" w14:textId="7A5F5D02" w:rsidR="00FA0EB5" w:rsidRDefault="009759A0" w:rsidP="00003497">
      <w:r>
        <w:object w:dxaOrig="9072" w:dyaOrig="2040" w14:anchorId="6478B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2pt" o:ole="">
            <v:imagedata r:id="rId12" o:title=""/>
          </v:shape>
          <o:OLEObject Type="Embed" ProgID="Word.OpenDocumentText.12" ShapeID="_x0000_i1025" DrawAspect="Content" ObjectID="_1587802941" r:id="rId13"/>
        </w:object>
      </w:r>
      <w:r w:rsidR="007F6951">
        <w:br/>
      </w:r>
      <w:r w:rsidR="008A747E">
        <w:t>Koden ovan</w:t>
      </w:r>
      <w:r w:rsidR="009F1140">
        <w:t xml:space="preserve"> tilldelar booleska värden till variablerna a och b, </w:t>
      </w:r>
      <w:r w:rsidR="00C7250F">
        <w:t xml:space="preserve">heltal och decimaltal till c och d, en sträng ”Hejsan” till variabel </w:t>
      </w:r>
      <w:r w:rsidR="00CE44BB">
        <w:t>e</w:t>
      </w:r>
      <w:r w:rsidR="00C7250F">
        <w:t>.</w:t>
      </w:r>
      <w:r w:rsidR="00406564">
        <w:t xml:space="preserve"> Variabel </w:t>
      </w:r>
      <w:r w:rsidR="001C21F3">
        <w:t>f</w:t>
      </w:r>
      <w:r w:rsidR="00406564">
        <w:t xml:space="preserve"> blir tilldelad värdet på variabel </w:t>
      </w:r>
      <w:r w:rsidR="001C21F3">
        <w:t>e</w:t>
      </w:r>
      <w:r w:rsidR="00C97EBC">
        <w:t>, vilket är strängen ”Hejsan”.</w:t>
      </w:r>
    </w:p>
    <w:p w14:paraId="37801E9F" w14:textId="3D308A67" w:rsidR="006C6ABC" w:rsidRDefault="006C6ABC" w:rsidP="00003497">
      <w:r>
        <w:t xml:space="preserve">Variabeln g blir tilldelad </w:t>
      </w:r>
      <w:r w:rsidR="00F62B6C">
        <w:t>Nil</w:t>
      </w:r>
      <w:r w:rsidR="005E5108">
        <w:t>, vilket är ett tomt värde.</w:t>
      </w:r>
      <w:r w:rsidR="00682798">
        <w:t xml:space="preserve"> Detta värde används</w:t>
      </w:r>
      <w:r w:rsidR="001506DF">
        <w:t xml:space="preserve"> främst i</w:t>
      </w:r>
      <w:r w:rsidR="00722DFF">
        <w:t xml:space="preserve"> mer komplexa språk-funktioner, och tas upp längre ner.</w:t>
      </w:r>
    </w:p>
    <w:p w14:paraId="001916BC" w14:textId="77777777" w:rsidR="003F1E2B" w:rsidRDefault="003F1E2B" w:rsidP="003F1E2B">
      <w:pPr>
        <w:pStyle w:val="Rubrik3"/>
      </w:pPr>
      <w:r>
        <w:t>Aritmetiska uträkningar</w:t>
      </w:r>
    </w:p>
    <w:p w14:paraId="5D89D89A" w14:textId="77777777" w:rsidR="002E4F58" w:rsidRDefault="00A42123" w:rsidP="00FA0EB5">
      <w:r>
        <w:t xml:space="preserve">Språket stödjer </w:t>
      </w:r>
      <w:r w:rsidR="00E44589">
        <w:t>aritmeti</w:t>
      </w:r>
      <w:r w:rsidR="004B2E83">
        <w:t>ska uträkningar med heltal och decimaltal</w:t>
      </w:r>
      <w:r w:rsidR="002E4F58">
        <w:t xml:space="preserve">, som följer </w:t>
      </w:r>
      <w:r w:rsidR="005A7FAB">
        <w:t>räkneordningen.</w:t>
      </w:r>
      <w:r w:rsidR="00551AFF">
        <w:t xml:space="preserve"> </w:t>
      </w:r>
      <w:r w:rsidR="005E786E">
        <w:t>Det finns även stöd för heltalsdivision och moduloräkning.</w:t>
      </w:r>
      <w:r w:rsidR="00420C73">
        <w:t xml:space="preserve"> </w:t>
      </w:r>
      <w:r w:rsidR="00551AFF">
        <w:t>Exempel nedan:</w:t>
      </w:r>
    </w:p>
    <w:bookmarkStart w:id="1" w:name="_MON_1586858775"/>
    <w:bookmarkEnd w:id="1"/>
    <w:p w14:paraId="0C476F88" w14:textId="77777777" w:rsidR="008370CF" w:rsidRDefault="00872A3D" w:rsidP="00003497">
      <w:r>
        <w:object w:dxaOrig="9072" w:dyaOrig="1818" w14:anchorId="05112730">
          <v:shape id="_x0000_i1026" type="#_x0000_t75" style="width:453.75pt;height:90.75pt" o:ole="">
            <v:imagedata r:id="rId14" o:title=""/>
          </v:shape>
          <o:OLEObject Type="Embed" ProgID="Word.OpenDocumentText.12" ShapeID="_x0000_i1026" DrawAspect="Content" ObjectID="_1587802942" r:id="rId15"/>
        </w:object>
      </w:r>
      <w:r w:rsidR="003247E7">
        <w:br/>
      </w:r>
      <w:r w:rsidR="007A69A8">
        <w:t xml:space="preserve">I detta fall blir a tilldelad värdet 122, eftersom språket följer </w:t>
      </w:r>
      <w:proofErr w:type="spellStart"/>
      <w:r w:rsidR="007A69A8">
        <w:t>räkneordningen</w:t>
      </w:r>
      <w:proofErr w:type="spellEnd"/>
      <w:r w:rsidR="007A69A8">
        <w:t>.</w:t>
      </w:r>
      <w:r w:rsidR="00D4794A">
        <w:t xml:space="preserve"> Variabel b blir tilldelad</w:t>
      </w:r>
      <w:r w:rsidR="00200AC9">
        <w:t xml:space="preserve"> 3, och c blir tilldelad 1.</w:t>
      </w:r>
    </w:p>
    <w:p w14:paraId="2B8E5E84" w14:textId="77777777" w:rsidR="008370CF" w:rsidRDefault="008370CF" w:rsidP="008370CF">
      <w:pPr>
        <w:pStyle w:val="Rubrik3"/>
      </w:pPr>
      <w:r>
        <w:lastRenderedPageBreak/>
        <w:t>Variabeloperationer</w:t>
      </w:r>
    </w:p>
    <w:p w14:paraId="516148C4" w14:textId="02F061D2" w:rsidR="00683ABA" w:rsidRDefault="00F67C52" w:rsidP="00003497">
      <w:r>
        <w:t>Språket stödjer</w:t>
      </w:r>
      <w:r w:rsidR="00D9755B">
        <w:t xml:space="preserve"> </w:t>
      </w:r>
      <w:r w:rsidR="0022676A">
        <w:t xml:space="preserve">operationer </w:t>
      </w:r>
      <w:r w:rsidR="00257FEF">
        <w:t>som ändrar på redan tilldelade variabler.</w:t>
      </w:r>
      <w:r w:rsidR="00915EA1">
        <w:t xml:space="preserve"> Exempel</w:t>
      </w:r>
      <w:r w:rsidR="00291F54">
        <w:t>:</w:t>
      </w:r>
      <w:r w:rsidR="00BE5B7A">
        <w:br/>
      </w:r>
      <w:bookmarkStart w:id="2" w:name="_MON_1586859366"/>
      <w:bookmarkEnd w:id="2"/>
      <w:r w:rsidR="00C7006D">
        <w:object w:dxaOrig="9072" w:dyaOrig="2344" w14:anchorId="7E191767">
          <v:shape id="_x0000_i1027" type="#_x0000_t75" style="width:453.75pt;height:116.25pt" o:ole="">
            <v:imagedata r:id="rId16" o:title=""/>
          </v:shape>
          <o:OLEObject Type="Embed" ProgID="Word.OpenDocumentText.12" ShapeID="_x0000_i1027" DrawAspect="Content" ObjectID="_1587802943" r:id="rId17"/>
        </w:object>
      </w:r>
      <w:r w:rsidR="00683ABA">
        <w:br/>
        <w:t xml:space="preserve">Här kan även </w:t>
      </w:r>
      <w:r w:rsidR="00EC7D28">
        <w:t xml:space="preserve">parallella operationer </w:t>
      </w:r>
      <w:r w:rsidR="00683ABA">
        <w:t>användas, exempelvis:</w:t>
      </w:r>
      <w:r w:rsidR="00683ABA">
        <w:br/>
      </w:r>
      <w:bookmarkStart w:id="3" w:name="_MON_1587794319"/>
      <w:bookmarkEnd w:id="3"/>
      <w:r w:rsidR="00683ABA">
        <w:object w:dxaOrig="9072" w:dyaOrig="431" w14:anchorId="4C9C3697">
          <v:shape id="_x0000_i1028" type="#_x0000_t75" style="width:453.75pt;height:21.75pt" o:ole="">
            <v:imagedata r:id="rId18" o:title=""/>
          </v:shape>
          <o:OLEObject Type="Embed" ProgID="Word.OpenDocumentText.12" ShapeID="_x0000_i1028" DrawAspect="Content" ObjectID="_1587802944" r:id="rId19"/>
        </w:object>
      </w:r>
      <w:r w:rsidR="00BE5B7A">
        <w:br/>
        <w:t xml:space="preserve">Det finns även </w:t>
      </w:r>
      <w:r w:rsidR="004D6074">
        <w:t xml:space="preserve">genvägar för att snabbt ändra </w:t>
      </w:r>
      <w:r w:rsidR="00F86B90">
        <w:t>på en variabels värde.</w:t>
      </w:r>
      <w:r w:rsidR="00291F54">
        <w:t xml:space="preserve"> Exempel:</w:t>
      </w:r>
      <w:r w:rsidR="00872A3D">
        <w:br/>
      </w:r>
      <w:bookmarkStart w:id="4" w:name="_MON_1586859683"/>
      <w:bookmarkEnd w:id="4"/>
      <w:r w:rsidR="00872A3D">
        <w:object w:dxaOrig="9072" w:dyaOrig="1542" w14:anchorId="23A3C8C0">
          <v:shape id="_x0000_i1029" type="#_x0000_t75" style="width:453.75pt;height:77.25pt" o:ole="">
            <v:imagedata r:id="rId20" o:title=""/>
          </v:shape>
          <o:OLEObject Type="Embed" ProgID="Word.OpenDocumentText.12" ShapeID="_x0000_i1029" DrawAspect="Content" ObjectID="_1587802945" r:id="rId21"/>
        </w:object>
      </w:r>
    </w:p>
    <w:p w14:paraId="0C20A9AC" w14:textId="77777777" w:rsidR="00286E11" w:rsidRDefault="00286E11" w:rsidP="00286E11">
      <w:pPr>
        <w:pStyle w:val="Rubrik3"/>
      </w:pPr>
      <w:r>
        <w:t>Boolesk logik</w:t>
      </w:r>
    </w:p>
    <w:p w14:paraId="5C19E314" w14:textId="77777777" w:rsidR="003D793A" w:rsidRDefault="00162043" w:rsidP="00003497">
      <w:r>
        <w:t xml:space="preserve">Språket har stöd för </w:t>
      </w:r>
      <w:r w:rsidR="00242490">
        <w:t>boolesks</w:t>
      </w:r>
      <w:r>
        <w:t xml:space="preserve"> logik</w:t>
      </w:r>
      <w:r w:rsidR="00F56A3B">
        <w:t xml:space="preserve">, </w:t>
      </w:r>
      <w:r w:rsidR="00C527C8">
        <w:t>med ”not”, ”and”, och ”or”-operatörer</w:t>
      </w:r>
      <w:r w:rsidR="00676938">
        <w:t xml:space="preserve">. Dessa operatörer följer </w:t>
      </w:r>
      <w:r w:rsidR="009875AD">
        <w:t>prioritetsordningen not &gt; and &gt; or</w:t>
      </w:r>
      <w:r w:rsidR="000F56CF">
        <w:t>, där not utvärderas först.</w:t>
      </w:r>
      <w:r w:rsidR="00124192">
        <w:t xml:space="preserve"> Denna ordning kan brytas med parenteser.</w:t>
      </w:r>
      <w:r w:rsidR="00B65EA4">
        <w:t xml:space="preserve"> Exempel:</w:t>
      </w:r>
      <w:r w:rsidR="00B65EA4">
        <w:br/>
      </w:r>
      <w:bookmarkStart w:id="5" w:name="_MON_1586860248"/>
      <w:bookmarkEnd w:id="5"/>
      <w:r w:rsidR="00642891">
        <w:object w:dxaOrig="9072" w:dyaOrig="1932" w14:anchorId="40CC6F30">
          <v:shape id="_x0000_i1030" type="#_x0000_t75" style="width:453.75pt;height:96.75pt" o:ole="">
            <v:imagedata r:id="rId22" o:title=""/>
          </v:shape>
          <o:OLEObject Type="Embed" ProgID="Word.OpenDocumentText.12" ShapeID="_x0000_i1030" DrawAspect="Content" ObjectID="_1587802946" r:id="rId23"/>
        </w:object>
      </w:r>
    </w:p>
    <w:p w14:paraId="142DDEB4" w14:textId="11364C02" w:rsidR="00EC7D28" w:rsidRDefault="00642891">
      <w:r>
        <w:t>Jämförelser kan även användas som del av boolesk logik.</w:t>
      </w:r>
      <w:r w:rsidR="00EF5B80">
        <w:t xml:space="preserve"> Exempel:</w:t>
      </w:r>
      <w:r w:rsidR="00040E56">
        <w:br/>
      </w:r>
      <w:bookmarkStart w:id="6" w:name="_MON_1586860509"/>
      <w:bookmarkEnd w:id="6"/>
      <w:r w:rsidR="008A4E09">
        <w:object w:dxaOrig="9072" w:dyaOrig="1663" w14:anchorId="7DD2676A">
          <v:shape id="_x0000_i1031" type="#_x0000_t75" style="width:453.75pt;height:82.5pt" o:ole="">
            <v:imagedata r:id="rId24" o:title=""/>
          </v:shape>
          <o:OLEObject Type="Embed" ProgID="Word.OpenDocumentText.12" ShapeID="_x0000_i1031" DrawAspect="Content" ObjectID="_1587802947" r:id="rId25"/>
        </w:object>
      </w:r>
      <w:r w:rsidR="00EC7D28">
        <w:br w:type="page"/>
      </w:r>
    </w:p>
    <w:p w14:paraId="1E5B2971" w14:textId="77777777" w:rsidR="002744F0" w:rsidRDefault="002744F0" w:rsidP="00C7006D"/>
    <w:p w14:paraId="4F4B0EA3" w14:textId="540D6F16" w:rsidR="00C7006D" w:rsidRDefault="00C7006D" w:rsidP="00C7006D">
      <w:pPr>
        <w:pStyle w:val="Rubrik3"/>
      </w:pPr>
      <w:r>
        <w:t>Tilldelning</w:t>
      </w:r>
    </w:p>
    <w:p w14:paraId="1349CF05" w14:textId="510B47F9" w:rsidR="00C7006D" w:rsidRDefault="00C7006D" w:rsidP="00C7006D">
      <w:r>
        <w:t>Den enklaste tilldelningen har vi redan visat exempel på, detta är exempelvis a=2 (a tilldelas 2).</w:t>
      </w:r>
    </w:p>
    <w:p w14:paraId="5D92C083" w14:textId="3E8622FE" w:rsidR="00C7006D" w:rsidRDefault="00C7006D" w:rsidP="00C7006D">
      <w:r>
        <w:t>Automato stödjer</w:t>
      </w:r>
      <w:r w:rsidR="002744F0">
        <w:t xml:space="preserve"> dock även</w:t>
      </w:r>
      <w:r>
        <w:t xml:space="preserve"> ”parallella tilldelningar”. Exempel:</w:t>
      </w:r>
      <w:bookmarkStart w:id="7" w:name="_MON_1586859950"/>
      <w:bookmarkEnd w:id="7"/>
      <w:r>
        <w:object w:dxaOrig="9072" w:dyaOrig="706" w14:anchorId="615010FE">
          <v:shape id="_x0000_i1032" type="#_x0000_t75" style="width:453.75pt;height:35.25pt" o:ole="">
            <v:imagedata r:id="rId26" o:title=""/>
          </v:shape>
          <o:OLEObject Type="Embed" ProgID="Word.OpenDocumentText.12" ShapeID="_x0000_i1032" DrawAspect="Content" ObjectID="_1587802948" r:id="rId27"/>
        </w:object>
      </w:r>
    </w:p>
    <w:p w14:paraId="66B1ACBC" w14:textId="5D7B240E" w:rsidR="00C7006D" w:rsidRDefault="002744F0" w:rsidP="00C7006D">
      <w:r>
        <w:t>Denna tilldelning kan förlängas mer, dock måste båda sidorna vara balanserade för att det ska vara en godkänd tilldelning</w:t>
      </w:r>
      <w:r w:rsidR="001816E5">
        <w:t>.</w:t>
      </w:r>
    </w:p>
    <w:p w14:paraId="2AA72D69" w14:textId="7CA37723" w:rsidR="001816E5" w:rsidRDefault="001816E5" w:rsidP="00C7006D">
      <w:r>
        <w:t>Automato har även support för tilldelning av funktionsresultat. Exempel</w:t>
      </w:r>
      <w:bookmarkStart w:id="8" w:name="_MON_1587790879"/>
      <w:bookmarkEnd w:id="8"/>
      <w:r>
        <w:object w:dxaOrig="9072" w:dyaOrig="702" w14:anchorId="192D98E3">
          <v:shape id="_x0000_i1033" type="#_x0000_t75" style="width:453.75pt;height:35.25pt" o:ole="">
            <v:imagedata r:id="rId28" o:title=""/>
          </v:shape>
          <o:OLEObject Type="Embed" ProgID="Word.OpenDocumentText.12" ShapeID="_x0000_i1033" DrawAspect="Content" ObjectID="_1587802949" r:id="rId29"/>
        </w:object>
      </w:r>
      <w:r>
        <w:t>Funktioner kommer förklaras längre ned, men vet bara att den returnerar en sak, 1. a blir då till</w:t>
      </w:r>
      <w:r w:rsidR="00C363A8">
        <w:t>delad</w:t>
      </w:r>
      <w:r>
        <w:t xml:space="preserve"> 1.</w:t>
      </w:r>
    </w:p>
    <w:p w14:paraId="178BD4F4" w14:textId="4DC90881" w:rsidR="001816E5" w:rsidRDefault="001B6F3C" w:rsidP="00C7006D">
      <w:r>
        <w:t xml:space="preserve">Tilldelningar med funktioner kan kombineras på många olika sätt, det </w:t>
      </w:r>
      <w:r w:rsidR="002A2E33">
        <w:t>e</w:t>
      </w:r>
      <w:r>
        <w:t>nda kravet är att funktionerna sammanlagt returnerar lika många saker som ska bli tilldelat. Några exempel:</w:t>
      </w:r>
      <w:r>
        <w:br/>
      </w:r>
      <w:bookmarkStart w:id="9" w:name="_MON_1587791189"/>
      <w:bookmarkEnd w:id="9"/>
      <w:r w:rsidR="0044244E">
        <w:object w:dxaOrig="9072" w:dyaOrig="3005" w14:anchorId="64D7B205">
          <v:shape id="_x0000_i1053" type="#_x0000_t75" style="width:453.75pt;height:150.75pt" o:ole="">
            <v:imagedata r:id="rId30" o:title=""/>
          </v:shape>
          <o:OLEObject Type="Embed" ProgID="Word.OpenDocumentText.12" ShapeID="_x0000_i1053" DrawAspect="Content" ObjectID="_1587802950" r:id="rId31"/>
        </w:object>
      </w:r>
    </w:p>
    <w:p w14:paraId="2A261F4A" w14:textId="55ECE42D" w:rsidR="002A2E33" w:rsidRDefault="008F7BD9" w:rsidP="002A2E33">
      <w:pPr>
        <w:pStyle w:val="Rubrik3"/>
      </w:pPr>
      <w:r>
        <w:t>Scope</w:t>
      </w:r>
    </w:p>
    <w:p w14:paraId="6C5A9F08" w14:textId="77777777" w:rsidR="008F7BD9" w:rsidRDefault="008F7BD9" w:rsidP="00C7006D">
      <w:r>
        <w:t xml:space="preserve">Innan vi förklarar de mer </w:t>
      </w:r>
      <w:r w:rsidRPr="008F7BD9">
        <w:t>avancerade strukturerna</w:t>
      </w:r>
      <w:r>
        <w:t xml:space="preserve"> i Automato, så ska vi ha en genomgång på scope(räckvidd). </w:t>
      </w:r>
    </w:p>
    <w:p w14:paraId="0E36421C" w14:textId="3EDFE013" w:rsidR="00C46368" w:rsidRDefault="008F7BD9" w:rsidP="00C7006D">
      <w:r>
        <w:t>Av standard så har Automato scope aktiverat, på funktioner, men inte på kontrollsatser.</w:t>
      </w:r>
      <w:r>
        <w:br/>
        <w:t xml:space="preserve">Automato är dock skrivet sådant att scope i kontrollsatser kan aktiveras, samt att man kan köra Automato utan scope. I filen </w:t>
      </w:r>
      <w:proofErr w:type="spellStart"/>
      <w:r>
        <w:t>classes.rb</w:t>
      </w:r>
      <w:proofErr w:type="spellEnd"/>
      <w:r>
        <w:t xml:space="preserve"> kan dessa variabler sättas till </w:t>
      </w:r>
      <w:proofErr w:type="spellStart"/>
      <w:r>
        <w:t>true</w:t>
      </w:r>
      <w:proofErr w:type="spellEnd"/>
      <w:r>
        <w:t xml:space="preserve"> eller </w:t>
      </w:r>
      <w:proofErr w:type="spellStart"/>
      <w:r>
        <w:t>false</w:t>
      </w:r>
      <w:proofErr w:type="spellEnd"/>
      <w:r>
        <w:t>:</w:t>
      </w:r>
      <w:r>
        <w:br/>
      </w:r>
      <w:bookmarkStart w:id="10" w:name="_MON_1587791911"/>
      <w:bookmarkEnd w:id="10"/>
      <w:r w:rsidR="008E3ADB">
        <w:object w:dxaOrig="9072" w:dyaOrig="951" w14:anchorId="5E48FF7F">
          <v:shape id="_x0000_i1035" type="#_x0000_t75" style="width:453.75pt;height:47.25pt" o:ole="">
            <v:imagedata r:id="rId32" o:title=""/>
          </v:shape>
          <o:OLEObject Type="Embed" ProgID="Word.OpenDocumentText.12" ShapeID="_x0000_i1035" DrawAspect="Content" ObjectID="_1587802951" r:id="rId33"/>
        </w:object>
      </w:r>
      <w:r w:rsidR="008E3ADB">
        <w:br/>
      </w:r>
      <w:r w:rsidR="00C46368">
        <w:t>$</w:t>
      </w:r>
      <w:proofErr w:type="spellStart"/>
      <w:r w:rsidR="00C46368">
        <w:t>use_scope</w:t>
      </w:r>
      <w:proofErr w:type="spellEnd"/>
      <w:r w:rsidR="00C46368">
        <w:t xml:space="preserve"> dikterar över all </w:t>
      </w:r>
      <w:proofErr w:type="spellStart"/>
      <w:r w:rsidR="00C46368">
        <w:t>scope</w:t>
      </w:r>
      <w:proofErr w:type="spellEnd"/>
      <w:r w:rsidR="0044244E">
        <w:t>-</w:t>
      </w:r>
      <w:r w:rsidR="00C46368">
        <w:t xml:space="preserve">funktionalitet, om den är </w:t>
      </w:r>
      <w:proofErr w:type="spellStart"/>
      <w:r w:rsidR="00C46368">
        <w:t>false</w:t>
      </w:r>
      <w:proofErr w:type="spellEnd"/>
      <w:r w:rsidR="00C46368">
        <w:t>, är all</w:t>
      </w:r>
      <w:r w:rsidR="00B12A3F">
        <w:t>a</w:t>
      </w:r>
      <w:r w:rsidR="00C46368">
        <w:t xml:space="preserve"> </w:t>
      </w:r>
      <w:proofErr w:type="spellStart"/>
      <w:r w:rsidR="00C46368">
        <w:t>scope</w:t>
      </w:r>
      <w:proofErr w:type="spellEnd"/>
      <w:r w:rsidR="00C46368">
        <w:t xml:space="preserve"> avaktivera</w:t>
      </w:r>
      <w:r w:rsidR="00B12A3F">
        <w:t>de</w:t>
      </w:r>
      <w:r w:rsidR="00C46368">
        <w:t>.</w:t>
      </w:r>
    </w:p>
    <w:p w14:paraId="0E641FF8" w14:textId="2EF8ABBB" w:rsidR="002A2E33" w:rsidRDefault="008E3ADB" w:rsidP="00C7006D">
      <w:r>
        <w:t xml:space="preserve">Automato har en liten </w:t>
      </w:r>
      <w:r w:rsidR="00C46368">
        <w:t>skillnad</w:t>
      </w:r>
      <w:r>
        <w:t xml:space="preserve"> jämfört med andra språk</w:t>
      </w:r>
      <w:r w:rsidR="00EC7D28">
        <w:t xml:space="preserve"> </w:t>
      </w:r>
      <w:r>
        <w:t xml:space="preserve">som Ruby eller Python, i det att en funktion (eller annan struktur som har scope) kan använda variabler ifrån det scope den blev kallad ifrån. </w:t>
      </w:r>
      <w:r>
        <w:lastRenderedPageBreak/>
        <w:t>Dock så kan variabler bara sparas i det nuvarande scopet. Om man vill föra värden till det tidigare scopet, gör man det via ”</w:t>
      </w:r>
      <w:proofErr w:type="spellStart"/>
      <w:r>
        <w:t>Return</w:t>
      </w:r>
      <w:proofErr w:type="spellEnd"/>
      <w:r>
        <w:t>” satser</w:t>
      </w:r>
      <w:r w:rsidR="00C46368">
        <w:t>.</w:t>
      </w:r>
      <w:r w:rsidR="00EC7D28">
        <w:t xml:space="preserve"> </w:t>
      </w:r>
    </w:p>
    <w:p w14:paraId="03281B5D" w14:textId="5C0E817B" w:rsidR="008F7BD9" w:rsidRPr="008E3ADB" w:rsidRDefault="00EC7D28" w:rsidP="00C7006D">
      <w:r>
        <w:t xml:space="preserve">Både funktioner och variabler skapas och sparas i </w:t>
      </w:r>
      <w:proofErr w:type="spellStart"/>
      <w:r>
        <w:t>scope</w:t>
      </w:r>
      <w:proofErr w:type="spellEnd"/>
      <w:r w:rsidR="00C8678C">
        <w:t>.</w:t>
      </w:r>
    </w:p>
    <w:p w14:paraId="186AFA03" w14:textId="699A4291" w:rsidR="00F10315" w:rsidRDefault="00F10315" w:rsidP="00F10315">
      <w:pPr>
        <w:pStyle w:val="Rubrik3"/>
      </w:pPr>
      <w:r>
        <w:t>Kontrollsatser</w:t>
      </w:r>
    </w:p>
    <w:p w14:paraId="5B06018E" w14:textId="77777777" w:rsidR="00F73456" w:rsidRDefault="008A4E09" w:rsidP="00003497">
      <w:r>
        <w:t xml:space="preserve">Kombinationen av </w:t>
      </w:r>
      <w:r w:rsidR="006D3D7C">
        <w:t>boolesk logik</w:t>
      </w:r>
      <w:r w:rsidR="003F27E7">
        <w:t xml:space="preserve"> och jämförelser tillåter oss att skapa</w:t>
      </w:r>
      <w:r w:rsidR="00184BEC">
        <w:t xml:space="preserve"> kontrollsatser</w:t>
      </w:r>
      <w:r w:rsidR="003F27E7">
        <w:t>.</w:t>
      </w:r>
      <w:r w:rsidR="00D465EA">
        <w:t xml:space="preserve"> </w:t>
      </w:r>
      <w:r w:rsidR="006307C0">
        <w:t>En av dessa satser är if-else-satsen.</w:t>
      </w:r>
      <w:r w:rsidR="00EB7102">
        <w:t xml:space="preserve"> Denna sats utför en gren av kod om ett uttryck utvärderas till True, </w:t>
      </w:r>
      <w:r w:rsidR="004D1A7B">
        <w:t>och en annan valfri gren om</w:t>
      </w:r>
      <w:r w:rsidR="009D3867">
        <w:t xml:space="preserve"> uttrycket utvärderas till False.</w:t>
      </w:r>
      <w:r w:rsidR="00D97E62">
        <w:t xml:space="preserve"> Exempel nedan:</w:t>
      </w:r>
      <w:r w:rsidR="00397D86">
        <w:br/>
      </w:r>
      <w:bookmarkStart w:id="11" w:name="_MON_1586861001"/>
      <w:bookmarkEnd w:id="11"/>
      <w:r w:rsidR="00340344">
        <w:object w:dxaOrig="9072" w:dyaOrig="1832" w14:anchorId="0BD64BB1">
          <v:shape id="_x0000_i1036" type="#_x0000_t75" style="width:453.75pt;height:91.5pt" o:ole="">
            <v:imagedata r:id="rId34" o:title=""/>
          </v:shape>
          <o:OLEObject Type="Embed" ProgID="Word.OpenDocumentText.12" ShapeID="_x0000_i1036" DrawAspect="Content" ObjectID="_1587802952" r:id="rId35"/>
        </w:object>
      </w:r>
      <w:r w:rsidR="00340344">
        <w:br/>
        <w:t>Else-grenen</w:t>
      </w:r>
      <w:r w:rsidR="00605136">
        <w:t xml:space="preserve"> ovan kan helt utelämnas om man vill.</w:t>
      </w:r>
    </w:p>
    <w:p w14:paraId="107694D5" w14:textId="77777777" w:rsidR="00F73456" w:rsidRDefault="00F73456" w:rsidP="00003497"/>
    <w:p w14:paraId="653B885B" w14:textId="26322ADF" w:rsidR="00CC22B1" w:rsidRDefault="00792EB6" w:rsidP="00003497">
      <w:r>
        <w:t>En annan kontrollsats</w:t>
      </w:r>
      <w:r w:rsidR="00272205">
        <w:t xml:space="preserve"> i språket är loop-satsen.</w:t>
      </w:r>
      <w:r w:rsidR="006D0B0B">
        <w:t xml:space="preserve"> </w:t>
      </w:r>
      <w:r w:rsidR="00A97972">
        <w:t>Loop-satsens</w:t>
      </w:r>
      <w:r w:rsidR="00B24D21">
        <w:t xml:space="preserve"> uppgift är att upprepa ett block med kod</w:t>
      </w:r>
      <w:r w:rsidR="003C24EB">
        <w:t xml:space="preserve"> ett visst antal gånger.</w:t>
      </w:r>
      <w:r w:rsidR="00B21617">
        <w:t xml:space="preserve"> </w:t>
      </w:r>
      <w:r w:rsidR="005D2CD0">
        <w:t>Denna implementation är en slags hybrid</w:t>
      </w:r>
      <w:r w:rsidR="00D3253B">
        <w:t xml:space="preserve"> mellan klassiska for- och while-loopar.</w:t>
      </w:r>
      <w:r w:rsidR="00A70854">
        <w:t xml:space="preserve"> Exempel på användning nedan:</w:t>
      </w:r>
    </w:p>
    <w:bookmarkStart w:id="12" w:name="_MON_1586857929"/>
    <w:bookmarkEnd w:id="12"/>
    <w:p w14:paraId="37EAEC17" w14:textId="77777777" w:rsidR="00F9647C" w:rsidRDefault="00405205" w:rsidP="00003497">
      <w:r>
        <w:object w:dxaOrig="9072" w:dyaOrig="2389" w14:anchorId="37227448">
          <v:shape id="_x0000_i1037" type="#_x0000_t75" style="width:453.75pt;height:119.25pt" o:ole="">
            <v:imagedata r:id="rId36" o:title=""/>
          </v:shape>
          <o:OLEObject Type="Embed" ProgID="Word.OpenDocumentText.12" ShapeID="_x0000_i1037" DrawAspect="Content" ObjectID="_1587802953" r:id="rId37"/>
        </w:object>
      </w:r>
      <w:r w:rsidR="00E65360">
        <w:br/>
      </w:r>
      <w:r w:rsidR="00321F0E">
        <w:t>I exemplet ovan visas loop-konstruktionen.</w:t>
      </w:r>
      <w:r w:rsidR="00302947">
        <w:t xml:space="preserve"> </w:t>
      </w:r>
      <w:r w:rsidR="00702A9B">
        <w:t xml:space="preserve">Om man matar in ett heltal </w:t>
      </w:r>
      <w:r w:rsidR="009B612D">
        <w:t>efter ”loop”,</w:t>
      </w:r>
      <w:r w:rsidR="003974C7">
        <w:t xml:space="preserve"> som i första exemplet,</w:t>
      </w:r>
      <w:r w:rsidR="009B612D">
        <w:t xml:space="preserve"> så upprepas </w:t>
      </w:r>
      <w:r w:rsidR="00BB4413">
        <w:t>koden</w:t>
      </w:r>
      <w:r w:rsidR="008C7C58">
        <w:t xml:space="preserve"> inuti loopen </w:t>
      </w:r>
      <w:r w:rsidR="00D32F1C">
        <w:t>så många gånger</w:t>
      </w:r>
      <w:r w:rsidR="00C447C1">
        <w:t xml:space="preserve"> som heltalet</w:t>
      </w:r>
      <w:r w:rsidR="00D32F1C">
        <w:t>.</w:t>
      </w:r>
      <w:r w:rsidR="00992A1C">
        <w:t xml:space="preserve"> Detta är ungefär ekvivalent med </w:t>
      </w:r>
      <w:r w:rsidR="00D10270">
        <w:t>en for-loop i andra programspråk.</w:t>
      </w:r>
    </w:p>
    <w:p w14:paraId="4A7010D0" w14:textId="2189131C" w:rsidR="00801DD6" w:rsidRDefault="00F9647C" w:rsidP="00003497">
      <w:r>
        <w:t xml:space="preserve">I andra exemplet </w:t>
      </w:r>
      <w:r w:rsidR="008F0643">
        <w:t xml:space="preserve">så matas ett </w:t>
      </w:r>
      <w:r w:rsidR="008125C8">
        <w:t>booleskt</w:t>
      </w:r>
      <w:r w:rsidR="008F0643">
        <w:t>s</w:t>
      </w:r>
      <w:r w:rsidR="008125C8">
        <w:t xml:space="preserve"> </w:t>
      </w:r>
      <w:r w:rsidR="00F01A39">
        <w:t>(</w:t>
      </w:r>
      <w:r w:rsidR="008125C8">
        <w:t>s</w:t>
      </w:r>
      <w:r w:rsidR="008F0643">
        <w:t xml:space="preserve">ant/falskt) </w:t>
      </w:r>
      <w:r w:rsidR="00DF469F">
        <w:t>uttryck</w:t>
      </w:r>
      <w:r w:rsidR="000F0120">
        <w:t xml:space="preserve"> in</w:t>
      </w:r>
      <w:r w:rsidR="008F0643">
        <w:t>.</w:t>
      </w:r>
      <w:r w:rsidR="00115649">
        <w:t xml:space="preserve"> Koden inuti loopen upprepas ända tills </w:t>
      </w:r>
      <w:r w:rsidR="003C683B">
        <w:t xml:space="preserve">det värdet </w:t>
      </w:r>
      <w:r w:rsidR="000916D7">
        <w:t xml:space="preserve">utvärderas till </w:t>
      </w:r>
      <w:r w:rsidR="00B101D9">
        <w:t>False</w:t>
      </w:r>
      <w:r w:rsidR="000916D7">
        <w:t>.</w:t>
      </w:r>
    </w:p>
    <w:p w14:paraId="22AED4BE" w14:textId="271E67C4" w:rsidR="00BA15ED" w:rsidRDefault="00BA15ED" w:rsidP="00003497"/>
    <w:p w14:paraId="547F8373" w14:textId="5A098AEB" w:rsidR="00BA15ED" w:rsidRDefault="00BA15ED" w:rsidP="00003497"/>
    <w:p w14:paraId="3B234D10" w14:textId="79C1154E" w:rsidR="00BA15ED" w:rsidRDefault="00BA15ED" w:rsidP="00003497"/>
    <w:p w14:paraId="7F5B39A2" w14:textId="19753C2A" w:rsidR="00BA15ED" w:rsidRDefault="00BA15ED" w:rsidP="00003497"/>
    <w:p w14:paraId="4191E2DC" w14:textId="77777777" w:rsidR="00BA15ED" w:rsidRDefault="00BA15ED" w:rsidP="00003497"/>
    <w:p w14:paraId="4841C8F7" w14:textId="77777777" w:rsidR="00021C37" w:rsidRDefault="00612E39" w:rsidP="00021C37">
      <w:pPr>
        <w:pStyle w:val="Rubrik3"/>
      </w:pPr>
      <w:r>
        <w:lastRenderedPageBreak/>
        <w:t>Funktioner / Metoder</w:t>
      </w:r>
    </w:p>
    <w:p w14:paraId="1EC7778F" w14:textId="5F89FF1D" w:rsidR="00940C20" w:rsidRDefault="00BA15ED" w:rsidP="00021C37">
      <w:r>
        <w:t>Automatot</w:t>
      </w:r>
      <w:r w:rsidR="005756BC">
        <w:t xml:space="preserve"> stödjer </w:t>
      </w:r>
      <w:r w:rsidR="001C25AD">
        <w:t>funktioner, även kallat metoder</w:t>
      </w:r>
      <w:r w:rsidR="005756BC">
        <w:t>.</w:t>
      </w:r>
      <w:r w:rsidR="00054635">
        <w:t xml:space="preserve"> </w:t>
      </w:r>
      <w:r w:rsidR="00B53F7A">
        <w:t>Funktioner</w:t>
      </w:r>
      <w:r w:rsidR="0072554D">
        <w:t xml:space="preserve"> gör</w:t>
      </w:r>
      <w:r w:rsidR="00774315">
        <w:t xml:space="preserve"> så</w:t>
      </w:r>
      <w:r w:rsidR="0072554D">
        <w:t xml:space="preserve"> att man kan</w:t>
      </w:r>
      <w:r w:rsidR="00F43F2C">
        <w:t xml:space="preserve"> strukturera kod på </w:t>
      </w:r>
      <w:r w:rsidR="00835271">
        <w:t xml:space="preserve">ett </w:t>
      </w:r>
      <w:r w:rsidR="00F43F2C">
        <w:t xml:space="preserve">snyggare sätt, </w:t>
      </w:r>
      <w:r w:rsidR="003A6B40">
        <w:t xml:space="preserve">och </w:t>
      </w:r>
      <w:r w:rsidR="00B40AD3">
        <w:t xml:space="preserve">används även för att undvika att man upprepar </w:t>
      </w:r>
      <w:r w:rsidR="000F08E3">
        <w:t>massor kod.</w:t>
      </w:r>
      <w:r w:rsidR="00940C20">
        <w:t xml:space="preserve"> Här är ett enkelt exempel:</w:t>
      </w:r>
    </w:p>
    <w:bookmarkStart w:id="13" w:name="_MON_1587282404"/>
    <w:bookmarkEnd w:id="13"/>
    <w:p w14:paraId="65427BE5" w14:textId="77777777" w:rsidR="00940C20" w:rsidRPr="00021C37" w:rsidRDefault="003445D2" w:rsidP="00021C37">
      <w:r>
        <w:object w:dxaOrig="9072" w:dyaOrig="6124" w14:anchorId="3FD3C3BA">
          <v:shape id="_x0000_i1038" type="#_x0000_t75" style="width:453.75pt;height:306.75pt" o:ole="">
            <v:imagedata r:id="rId38" o:title=""/>
          </v:shape>
          <o:OLEObject Type="Embed" ProgID="Word.OpenDocumentText.12" ShapeID="_x0000_i1038" DrawAspect="Content" ObjectID="_1587802954" r:id="rId39"/>
        </w:object>
      </w:r>
    </w:p>
    <w:p w14:paraId="4297DCF4" w14:textId="77777777" w:rsidR="00234D96" w:rsidRDefault="00234D96" w:rsidP="00234D96">
      <w:r>
        <w:t>Funktioner kan a</w:t>
      </w:r>
      <w:r w:rsidR="003A1815">
        <w:t>lltså användas för att strukturera upp kod, och de kan även ta in parametervärden som</w:t>
      </w:r>
      <w:r w:rsidR="005C04D7">
        <w:t xml:space="preserve"> man har tillgång till inuti funktionen.</w:t>
      </w:r>
    </w:p>
    <w:p w14:paraId="57045189" w14:textId="77777777" w:rsidR="00A9146B" w:rsidRDefault="00893C50" w:rsidP="00234D96">
      <w:r>
        <w:t xml:space="preserve">En annan viktig del av </w:t>
      </w:r>
      <w:r w:rsidR="00D72683">
        <w:t xml:space="preserve">funktionerna </w:t>
      </w:r>
      <w:r w:rsidR="00E279F6">
        <w:t>som vi stödjer är Return. Detta gör så att funktioner kan</w:t>
      </w:r>
      <w:r w:rsidR="00322526">
        <w:t xml:space="preserve"> skicka tillbaka</w:t>
      </w:r>
      <w:r w:rsidR="009912FE">
        <w:t xml:space="preserve"> (returnera)</w:t>
      </w:r>
      <w:r w:rsidR="00322526">
        <w:t xml:space="preserve"> värden!</w:t>
      </w:r>
      <w:r w:rsidR="007B5C98">
        <w:t xml:space="preserve"> Nedan så skapas en funktion som tar in två stycken värden, a och b, adderar dem, och </w:t>
      </w:r>
      <w:r w:rsidR="00156934">
        <w:t>returnerar</w:t>
      </w:r>
      <w:r w:rsidR="007B5C98">
        <w:t xml:space="preserve"> dem.</w:t>
      </w:r>
    </w:p>
    <w:bookmarkStart w:id="14" w:name="_MON_1587283213"/>
    <w:bookmarkEnd w:id="14"/>
    <w:p w14:paraId="5BB8C6E4" w14:textId="395CECB0" w:rsidR="00234D96" w:rsidRDefault="00817C29" w:rsidP="00234D96">
      <w:r>
        <w:object w:dxaOrig="9072" w:dyaOrig="2618" w14:anchorId="3A087AAE">
          <v:shape id="_x0000_i1039" type="#_x0000_t75" style="width:453.75pt;height:131.25pt" o:ole="">
            <v:imagedata r:id="rId40" o:title=""/>
          </v:shape>
          <o:OLEObject Type="Embed" ProgID="Word.OpenDocumentText.12" ShapeID="_x0000_i1039" DrawAspect="Content" ObjectID="_1587802955" r:id="rId41"/>
        </w:object>
      </w:r>
    </w:p>
    <w:p w14:paraId="3CF0F195" w14:textId="21E77242" w:rsidR="005055F3" w:rsidRDefault="005055F3" w:rsidP="00234D96">
      <w:r>
        <w:t>Funktioner stödjer även standardvärden</w:t>
      </w:r>
      <w:r w:rsidR="006A536C">
        <w:t xml:space="preserve"> av parametrar</w:t>
      </w:r>
      <w:r w:rsidR="008D16A9">
        <w:t>, som appliceras</w:t>
      </w:r>
      <w:r w:rsidR="00C67AC5">
        <w:t xml:space="preserve"> om ingenting annat matas in.</w:t>
      </w:r>
      <w:r w:rsidR="00CB6E1E">
        <w:t xml:space="preserve"> För att använda standardvärdet</w:t>
      </w:r>
      <w:r w:rsidR="001055E3">
        <w:t xml:space="preserve"> så ska Nil matas in på den platsen.</w:t>
      </w:r>
      <w:r w:rsidR="0053370C">
        <w:t xml:space="preserve"> Detta eftersom funktioner måste anropas med exakt det antal parametrar den kan ta emot.</w:t>
      </w:r>
      <w:r w:rsidR="00C6723E">
        <w:t xml:space="preserve"> </w:t>
      </w:r>
      <w:r w:rsidR="00C25D8D">
        <w:t>Exempel:</w:t>
      </w:r>
    </w:p>
    <w:bookmarkStart w:id="15" w:name="_MON_1587286122"/>
    <w:bookmarkEnd w:id="15"/>
    <w:p w14:paraId="70101803" w14:textId="15D2FCCD" w:rsidR="00CB6E1E" w:rsidRDefault="00CB6E1E" w:rsidP="00234D96">
      <w:r>
        <w:object w:dxaOrig="9072" w:dyaOrig="2326" w14:anchorId="40C9EF2A">
          <v:shape id="_x0000_i1040" type="#_x0000_t75" style="width:453.75pt;height:117pt" o:ole="">
            <v:imagedata r:id="rId42" o:title=""/>
          </v:shape>
          <o:OLEObject Type="Embed" ProgID="Word.OpenDocumentText.12" ShapeID="_x0000_i1040" DrawAspect="Content" ObjectID="_1587802956" r:id="rId43"/>
        </w:object>
      </w:r>
    </w:p>
    <w:p w14:paraId="5A3910E6" w14:textId="3A45ADFF" w:rsidR="00BA15ED" w:rsidRDefault="00BA15ED" w:rsidP="00234D96">
      <w:r>
        <w:t>Standardvärdena behöver inte nödvändigtvis vara utryck, exempelvis 1, ”Test”, False, utan kan vara variabler eller funktionskall.</w:t>
      </w:r>
    </w:p>
    <w:p w14:paraId="31A4C77D" w14:textId="471ED336" w:rsidR="001350FD" w:rsidRPr="00234D96" w:rsidRDefault="00BA15ED" w:rsidP="00234D96">
      <w:r>
        <w:t>Följande</w:t>
      </w:r>
      <w:r w:rsidR="001350FD">
        <w:t xml:space="preserve"> </w:t>
      </w:r>
      <w:r>
        <w:t>är möjlig</w:t>
      </w:r>
      <w:r w:rsidR="001350FD">
        <w:t>t</w:t>
      </w:r>
      <w:r>
        <w:t>:</w:t>
      </w:r>
      <w:r w:rsidR="001350FD">
        <w:br/>
      </w:r>
      <w:bookmarkStart w:id="16" w:name="_MON_1587793025"/>
      <w:bookmarkEnd w:id="16"/>
      <w:r w:rsidR="001350FD">
        <w:object w:dxaOrig="9072" w:dyaOrig="1286" w14:anchorId="5BE8BBF8">
          <v:shape id="_x0000_i1041" type="#_x0000_t75" style="width:453.75pt;height:64.5pt" o:ole="">
            <v:imagedata r:id="rId44" o:title=""/>
          </v:shape>
          <o:OLEObject Type="Embed" ProgID="Word.OpenDocumentText.12" ShapeID="_x0000_i1041" DrawAspect="Content" ObjectID="_1587802957" r:id="rId45"/>
        </w:object>
      </w:r>
      <w:r w:rsidR="001350FD">
        <w:br/>
        <w:t>Att notera är dock att funktioner som används som standardvärden får bara returnera en sak.</w:t>
      </w:r>
    </w:p>
    <w:p w14:paraId="5AB2F5AA" w14:textId="77777777" w:rsidR="00A53C29" w:rsidRDefault="00C6278C" w:rsidP="005A66E9">
      <w:pPr>
        <w:pStyle w:val="Rubrik3"/>
      </w:pPr>
      <w:r>
        <w:t>Automation och Inbyggda Funktioner</w:t>
      </w:r>
    </w:p>
    <w:p w14:paraId="1E87569F" w14:textId="77777777" w:rsidR="005A66E9" w:rsidRDefault="00AC4914" w:rsidP="005A66E9">
      <w:r>
        <w:t>Syftet med språket var att automatisera små uppgifter på datorn</w:t>
      </w:r>
      <w:r w:rsidR="00931EA3">
        <w:t>, och de</w:t>
      </w:r>
      <w:r w:rsidR="0087007C">
        <w:t>tta är funktionerna som gör syftet möjligt.</w:t>
      </w:r>
      <w:r w:rsidR="008A61F6">
        <w:t xml:space="preserve"> Det finns funktioner som berör muspekarens position:</w:t>
      </w:r>
      <w:r w:rsidR="008A61F6">
        <w:br/>
      </w:r>
      <w:bookmarkStart w:id="17" w:name="_MON_1586862804"/>
      <w:bookmarkEnd w:id="17"/>
      <w:r w:rsidR="00583FB5">
        <w:object w:dxaOrig="9072" w:dyaOrig="2648" w14:anchorId="72574351">
          <v:shape id="_x0000_i1042" type="#_x0000_t75" style="width:453.75pt;height:132.75pt" o:ole="">
            <v:imagedata r:id="rId46" o:title=""/>
          </v:shape>
          <o:OLEObject Type="Embed" ProgID="Word.OpenDocumentText.12" ShapeID="_x0000_i1042" DrawAspect="Content" ObjectID="_1587802958" r:id="rId47"/>
        </w:object>
      </w:r>
    </w:p>
    <w:p w14:paraId="4912DFC3" w14:textId="77777777" w:rsidR="00583FB5" w:rsidRPr="005A66E9" w:rsidRDefault="00583FB5" w:rsidP="005A66E9">
      <w:r>
        <w:t xml:space="preserve">Det finns funktioner som </w:t>
      </w:r>
      <w:r w:rsidR="00294A88">
        <w:t>kan klicka på musens knappar</w:t>
      </w:r>
      <w:r w:rsidR="007735A5">
        <w:t>:</w:t>
      </w:r>
      <w:r w:rsidR="007735A5">
        <w:br/>
      </w:r>
      <w:bookmarkStart w:id="18" w:name="_MON_1586863128"/>
      <w:bookmarkEnd w:id="18"/>
      <w:r w:rsidR="00BF2C1F">
        <w:object w:dxaOrig="9072" w:dyaOrig="3436" w14:anchorId="18BE8007">
          <v:shape id="_x0000_i1043" type="#_x0000_t75" style="width:453.75pt;height:171.75pt" o:ole="">
            <v:imagedata r:id="rId48" o:title=""/>
          </v:shape>
          <o:OLEObject Type="Embed" ProgID="Word.OpenDocumentText.12" ShapeID="_x0000_i1043" DrawAspect="Content" ObjectID="_1587802959" r:id="rId49"/>
        </w:object>
      </w:r>
    </w:p>
    <w:p w14:paraId="741F190C" w14:textId="77777777" w:rsidR="007D7C2F" w:rsidRDefault="00BF2C1F" w:rsidP="00003497">
      <w:r>
        <w:lastRenderedPageBreak/>
        <w:t>Det finns funktioner</w:t>
      </w:r>
      <w:r w:rsidR="008148E7">
        <w:t xml:space="preserve"> som klickar på tangentbordets</w:t>
      </w:r>
      <w:r w:rsidR="003642AF">
        <w:t xml:space="preserve"> tangenter:</w:t>
      </w:r>
      <w:r w:rsidR="00324058">
        <w:br/>
      </w:r>
      <w:bookmarkStart w:id="19" w:name="_MON_1586863401"/>
      <w:bookmarkEnd w:id="19"/>
      <w:r w:rsidR="009B7482">
        <w:object w:dxaOrig="9072" w:dyaOrig="2597" w14:anchorId="5F423AEC">
          <v:shape id="_x0000_i1044" type="#_x0000_t75" style="width:453.75pt;height:129.75pt" o:ole="">
            <v:imagedata r:id="rId50" o:title=""/>
          </v:shape>
          <o:OLEObject Type="Embed" ProgID="Word.OpenDocumentText.12" ShapeID="_x0000_i1044" DrawAspect="Content" ObjectID="_1587802960" r:id="rId51"/>
        </w:object>
      </w:r>
    </w:p>
    <w:p w14:paraId="6810E010" w14:textId="2E9C28C9" w:rsidR="00B85DAD" w:rsidRDefault="00C5112B" w:rsidP="00003497">
      <w:r>
        <w:t>Dessa funktioner på ege</w:t>
      </w:r>
      <w:r w:rsidR="00394644">
        <w:t>n hand</w:t>
      </w:r>
      <w:r w:rsidR="002E1B87">
        <w:t xml:space="preserve"> utförs</w:t>
      </w:r>
      <w:r w:rsidR="00961734">
        <w:t xml:space="preserve"> omedelbart</w:t>
      </w:r>
      <w:r w:rsidR="0079286D">
        <w:t>, utan någon tanke på ti</w:t>
      </w:r>
      <w:r w:rsidR="002F0CE5">
        <w:t>ming.</w:t>
      </w:r>
      <w:r w:rsidR="007A0800">
        <w:t xml:space="preserve"> </w:t>
      </w:r>
      <w:r w:rsidR="002360FE">
        <w:t xml:space="preserve">Saker </w:t>
      </w:r>
      <w:r w:rsidR="00752A8D">
        <w:t xml:space="preserve">man försöker automatisera kanske då inte hinner med </w:t>
      </w:r>
      <w:r w:rsidR="001864AC">
        <w:t>alla snabba kommandon</w:t>
      </w:r>
      <w:r w:rsidR="00D07D56">
        <w:t xml:space="preserve"> som utförs</w:t>
      </w:r>
      <w:r w:rsidR="005E44E6">
        <w:t xml:space="preserve">, </w:t>
      </w:r>
      <w:r w:rsidR="006078EC">
        <w:t xml:space="preserve">på grund av </w:t>
      </w:r>
      <w:r w:rsidR="00F14E81">
        <w:t>internethastighet, datorhastighet, med mera.</w:t>
      </w:r>
      <w:r w:rsidR="006A2F86">
        <w:t xml:space="preserve"> </w:t>
      </w:r>
      <w:r w:rsidR="004709C7">
        <w:t xml:space="preserve">För att lösa detta problem så inkluderas det en funktion som hjälper att </w:t>
      </w:r>
      <w:r w:rsidR="00760BC8">
        <w:t xml:space="preserve">halta på </w:t>
      </w:r>
      <w:r w:rsidR="008D7DD6">
        <w:t>programspråket och vänta en tid.</w:t>
      </w:r>
      <w:r w:rsidR="00A25D22">
        <w:t xml:space="preserve"> Detta är </w:t>
      </w:r>
      <w:proofErr w:type="spellStart"/>
      <w:r w:rsidR="00A25D22">
        <w:t>Sleep</w:t>
      </w:r>
      <w:proofErr w:type="spellEnd"/>
      <w:r w:rsidR="00A25D22">
        <w:t>-funktionen, exempel nedan:</w:t>
      </w:r>
      <w:r w:rsidR="00363639">
        <w:br/>
      </w:r>
      <w:bookmarkStart w:id="20" w:name="_MON_1586864209"/>
      <w:bookmarkEnd w:id="20"/>
      <w:r w:rsidR="00363639">
        <w:object w:dxaOrig="9072" w:dyaOrig="1503" w14:anchorId="0ADB5A49">
          <v:shape id="_x0000_i1045" type="#_x0000_t75" style="width:453.75pt;height:75.75pt" o:ole="">
            <v:imagedata r:id="rId52" o:title=""/>
          </v:shape>
          <o:OLEObject Type="Embed" ProgID="Word.OpenDocumentText.12" ShapeID="_x0000_i1045" DrawAspect="Content" ObjectID="_1587802961" r:id="rId53"/>
        </w:object>
      </w:r>
    </w:p>
    <w:p w14:paraId="37D56091" w14:textId="7422BD6F" w:rsidR="00375617" w:rsidRDefault="00375617" w:rsidP="00375617">
      <w:pPr>
        <w:pStyle w:val="Rubrik3"/>
      </w:pPr>
      <w:r>
        <w:t>Kommentarer</w:t>
      </w:r>
    </w:p>
    <w:p w14:paraId="73CA34E5" w14:textId="70B2AD45" w:rsidR="00375617" w:rsidRPr="00375617" w:rsidRDefault="006F3AE6" w:rsidP="00375617">
      <w:r>
        <w:t xml:space="preserve">Språket stödjer </w:t>
      </w:r>
      <w:r w:rsidR="008150A9">
        <w:t>kommentarer</w:t>
      </w:r>
      <w:r>
        <w:t>. Dess</w:t>
      </w:r>
      <w:r w:rsidR="009D3336">
        <w:t>a kan fritt skrivas i källkod utan att något händer, de ignoreras helt enkelt. Detta är bra för dokumentation och anteckningar.</w:t>
      </w:r>
      <w:r w:rsidR="000327DC">
        <w:t xml:space="preserve"> Exempel:</w:t>
      </w:r>
      <w:r w:rsidR="000327DC">
        <w:br/>
      </w:r>
      <w:bookmarkStart w:id="21" w:name="_MON_1587557867"/>
      <w:bookmarkEnd w:id="21"/>
      <w:r w:rsidR="00E363DC">
        <w:object w:dxaOrig="9072" w:dyaOrig="1663" w14:anchorId="7176F130">
          <v:shape id="_x0000_i1046" type="#_x0000_t75" style="width:453.75pt;height:84pt" o:ole="">
            <v:imagedata r:id="rId54" o:title=""/>
          </v:shape>
          <o:OLEObject Type="Embed" ProgID="Word.OpenDocumentText.12" ShapeID="_x0000_i1046" DrawAspect="Content" ObjectID="_1587802962" r:id="rId55"/>
        </w:object>
      </w:r>
    </w:p>
    <w:p w14:paraId="75FDF282" w14:textId="0ABFA973" w:rsidR="00CF415E" w:rsidRDefault="00CF415E" w:rsidP="00CF415E">
      <w:pPr>
        <w:pStyle w:val="Rubrik3"/>
      </w:pPr>
      <w:r>
        <w:t>Allmänna kodregler</w:t>
      </w:r>
    </w:p>
    <w:p w14:paraId="0D3EEBA0" w14:textId="17099F31" w:rsidR="008B0B08" w:rsidRPr="00AB5B50" w:rsidRDefault="00570C83" w:rsidP="00AB5B50">
      <w:r>
        <w:t xml:space="preserve">De flesta </w:t>
      </w:r>
      <w:r w:rsidR="00363839">
        <w:t xml:space="preserve">saker som man skriver i språket </w:t>
      </w:r>
      <w:r w:rsidR="00CA6CAA">
        <w:t>är så kallade uttryck.</w:t>
      </w:r>
      <w:r w:rsidR="008D5EE8">
        <w:t xml:space="preserve"> </w:t>
      </w:r>
      <w:r w:rsidR="00DD295B">
        <w:t xml:space="preserve">Dessa kan vara tilldelningar, </w:t>
      </w:r>
      <w:r w:rsidR="00E412CD">
        <w:t>automationsfunktioner, if-</w:t>
      </w:r>
      <w:r w:rsidR="00AA7EF2">
        <w:t>else-</w:t>
      </w:r>
      <w:r w:rsidR="00F47249">
        <w:t>uttryck</w:t>
      </w:r>
      <w:r w:rsidR="00AA7EF2">
        <w:t>, loopar, med mera.</w:t>
      </w:r>
      <w:r w:rsidR="005E6A58">
        <w:t xml:space="preserve"> </w:t>
      </w:r>
      <w:r w:rsidR="00A87807">
        <w:t>Ett ”block” är en följd av uttryck.</w:t>
      </w:r>
      <w:r w:rsidR="00C452D5">
        <w:t xml:space="preserve"> Kropparna av if-else, loop, och funktions-satser är alla block.</w:t>
      </w:r>
      <w:r w:rsidR="00F03F2C">
        <w:t xml:space="preserve"> En fil av källkod är också ett block.</w:t>
      </w:r>
      <w:r w:rsidR="008B2310">
        <w:t xml:space="preserve"> Om flera uttryck kommer efter varandra i ett block, måste </w:t>
      </w:r>
      <w:r w:rsidR="002863C9">
        <w:t>de skiljas med semikolon (;)</w:t>
      </w:r>
      <w:r w:rsidR="00FA5D09">
        <w:t>.</w:t>
      </w:r>
      <w:r w:rsidR="00B4038F">
        <w:t xml:space="preserve"> </w:t>
      </w:r>
      <w:r w:rsidR="00020BA6">
        <w:t>Exempe</w:t>
      </w:r>
      <w:r w:rsidR="00821C94">
        <w:t>l</w:t>
      </w:r>
      <w:r w:rsidR="00020BA6">
        <w:t>:</w:t>
      </w:r>
      <w:r w:rsidR="00020BA6">
        <w:br/>
      </w:r>
      <w:bookmarkStart w:id="22" w:name="_MON_1587793324"/>
      <w:bookmarkEnd w:id="22"/>
      <w:r w:rsidR="00143362">
        <w:object w:dxaOrig="9072" w:dyaOrig="2309" w14:anchorId="1C327CA2">
          <v:shape id="_x0000_i1058" type="#_x0000_t75" style="width:453.75pt;height:115.5pt" o:ole="">
            <v:imagedata r:id="rId56" o:title=""/>
          </v:shape>
          <o:OLEObject Type="Embed" ProgID="Word.OpenDocumentText.12" ShapeID="_x0000_i1058" DrawAspect="Content" ObjectID="_1587802963" r:id="rId57"/>
        </w:object>
      </w:r>
      <w:r w:rsidR="00020BA6">
        <w:br/>
      </w:r>
      <w:r w:rsidR="00B4038F">
        <w:t>Kolla gärna tillbaka i användarmanualen på exempel hur semikolon används.</w:t>
      </w:r>
    </w:p>
    <w:p w14:paraId="6A70A5A5" w14:textId="77777777" w:rsidR="008C5A76" w:rsidRDefault="008C5A76" w:rsidP="008C5A76">
      <w:pPr>
        <w:pStyle w:val="Rubrik3"/>
      </w:pPr>
      <w:r>
        <w:lastRenderedPageBreak/>
        <w:t>Sammanställning</w:t>
      </w:r>
    </w:p>
    <w:p w14:paraId="7E8F90FE" w14:textId="77777777" w:rsidR="00800C87" w:rsidRDefault="001C174F" w:rsidP="00003497">
      <w:r>
        <w:t>Med dessa funktioner så kan man gör</w:t>
      </w:r>
      <w:r w:rsidR="00810E15">
        <w:t xml:space="preserve">a nästan allting som du själv kan göra med en mus och ett tangentbord, </w:t>
      </w:r>
      <w:r w:rsidR="00383AB2">
        <w:t>det gäller bara att koda det!</w:t>
      </w:r>
    </w:p>
    <w:p w14:paraId="64BA493F" w14:textId="77777777" w:rsidR="00003497" w:rsidRPr="006E14FC" w:rsidRDefault="00800C87" w:rsidP="00003497">
      <w:r>
        <w:t xml:space="preserve">Här är ett exempel och körresultat av </w:t>
      </w:r>
      <w:r w:rsidR="00D00427">
        <w:t>lite kod som ritar en fin bild i</w:t>
      </w:r>
      <w:r w:rsidR="00D37FE9">
        <w:t xml:space="preserve"> Paint</w:t>
      </w:r>
      <w:r w:rsidR="00F50906">
        <w:t xml:space="preserve">. </w:t>
      </w:r>
      <w:r w:rsidR="005D422C">
        <w:t>Bilden var ritad med pennverktyget med minsta tjockleken.</w:t>
      </w:r>
      <w:r w:rsidR="00392A90">
        <w:t xml:space="preserve"> Result</w:t>
      </w:r>
      <w:r w:rsidR="0079795D">
        <w:t xml:space="preserve">erande </w:t>
      </w:r>
      <w:r w:rsidR="00392A90">
        <w:t>bilden är till höger.</w:t>
      </w:r>
      <w:r w:rsidR="00B726DC">
        <w:br/>
      </w:r>
      <w:bookmarkStart w:id="23" w:name="_MON_1586865696"/>
      <w:bookmarkEnd w:id="23"/>
      <w:r w:rsidR="00F50906">
        <w:object w:dxaOrig="9072" w:dyaOrig="5531" w14:anchorId="1C23613D">
          <v:shape id="_x0000_i1048" type="#_x0000_t75" style="width:206.25pt;height:276.75pt" o:ole="">
            <v:imagedata r:id="rId58" o:title="" cropright="35805f"/>
          </v:shape>
          <o:OLEObject Type="Embed" ProgID="Word.OpenDocumentText.12" ShapeID="_x0000_i1048" DrawAspect="Content" ObjectID="_1587802964" r:id="rId59"/>
        </w:object>
      </w:r>
      <w:r w:rsidR="00F50906">
        <w:rPr>
          <w:noProof/>
        </w:rPr>
        <w:drawing>
          <wp:inline distT="0" distB="0" distL="0" distR="0" wp14:anchorId="145615EA" wp14:editId="459360B0">
            <wp:extent cx="2950210" cy="2820670"/>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50210" cy="2820670"/>
                    </a:xfrm>
                    <a:prstGeom prst="rect">
                      <a:avLst/>
                    </a:prstGeom>
                    <a:noFill/>
                    <a:ln>
                      <a:noFill/>
                    </a:ln>
                  </pic:spPr>
                </pic:pic>
              </a:graphicData>
            </a:graphic>
          </wp:inline>
        </w:drawing>
      </w:r>
      <w:r w:rsidR="00003497">
        <w:br w:type="page"/>
      </w:r>
    </w:p>
    <w:p w14:paraId="5998E228" w14:textId="77777777" w:rsidR="00744F8D" w:rsidRDefault="00003497" w:rsidP="001F4D46">
      <w:pPr>
        <w:pStyle w:val="Rubrik1"/>
      </w:pPr>
      <w:r>
        <w:lastRenderedPageBreak/>
        <w:t>Systemdokumentation</w:t>
      </w:r>
    </w:p>
    <w:p w14:paraId="4F164F70" w14:textId="77777777" w:rsidR="00876149" w:rsidRDefault="00876149" w:rsidP="001F4D46">
      <w:pPr>
        <w:pStyle w:val="Rubrik3"/>
      </w:pPr>
      <w:r>
        <w:t>Översiktlig Beskrivning</w:t>
      </w:r>
    </w:p>
    <w:p w14:paraId="64A31692" w14:textId="59162F55" w:rsidR="00876149" w:rsidRDefault="00876149" w:rsidP="001F4D46">
      <w:pPr>
        <w:spacing w:line="240" w:lineRule="auto"/>
      </w:pPr>
      <w:r>
        <w:t xml:space="preserve">Språket Automato använder sig av parsern rdparse.rb, denna och implementationen av språket är skrivet i </w:t>
      </w:r>
      <w:r w:rsidR="00F93BFA">
        <w:t xml:space="preserve">programspråket </w:t>
      </w:r>
      <w:r>
        <w:t>Ruby.</w:t>
      </w:r>
    </w:p>
    <w:p w14:paraId="5FA5BB6D" w14:textId="2A8DB750" w:rsidR="00876149" w:rsidRDefault="00876149" w:rsidP="001F4D46">
      <w:pPr>
        <w:spacing w:line="240" w:lineRule="auto"/>
      </w:pPr>
      <w:r>
        <w:t>Automatos syntax är inspererat av Ruby,</w:t>
      </w:r>
      <w:r w:rsidR="00E9758D">
        <w:t xml:space="preserve"> </w:t>
      </w:r>
      <w:r>
        <w:t>Python</w:t>
      </w:r>
      <w:r w:rsidR="00E9758D">
        <w:t>,</w:t>
      </w:r>
      <w:r>
        <w:t xml:space="preserve"> och C++</w:t>
      </w:r>
      <w:r w:rsidR="002D12AB">
        <w:t>.</w:t>
      </w:r>
      <w:r>
        <w:t xml:space="preserve"> </w:t>
      </w:r>
      <w:r w:rsidR="002D12AB">
        <w:t>I</w:t>
      </w:r>
      <w:r>
        <w:t xml:space="preserve">mplementationen/beteendet liknar mer Ruby och Python. Automato har även några unika beteenden, bestämda av </w:t>
      </w:r>
      <w:r w:rsidR="002D41D7">
        <w:t>skaparna</w:t>
      </w:r>
      <w:r>
        <w:t>, för att försöka underlätta användningen av språket.</w:t>
      </w:r>
    </w:p>
    <w:p w14:paraId="498C9CC9" w14:textId="77777777" w:rsidR="007101B8" w:rsidRDefault="00432B5F" w:rsidP="001F4D46">
      <w:pPr>
        <w:spacing w:line="240" w:lineRule="auto"/>
      </w:pPr>
      <w:r>
        <w:t xml:space="preserve">Automatos kodbibliotek består av 7 </w:t>
      </w:r>
      <w:r w:rsidR="00053B36">
        <w:t xml:space="preserve">huvudsakliga </w:t>
      </w:r>
      <w:r>
        <w:t>filer:</w:t>
      </w:r>
    </w:p>
    <w:p w14:paraId="5B211ED4" w14:textId="1F66E5DA" w:rsidR="00432B5F" w:rsidRDefault="00432B5F" w:rsidP="001F4D46">
      <w:pPr>
        <w:pStyle w:val="Liststycke"/>
        <w:numPr>
          <w:ilvl w:val="0"/>
          <w:numId w:val="2"/>
        </w:numPr>
      </w:pPr>
      <w:r>
        <w:t>Parsern (rdparse.rb)</w:t>
      </w:r>
    </w:p>
    <w:p w14:paraId="224ACC59" w14:textId="77777777" w:rsidR="00432B5F" w:rsidRDefault="00432B5F" w:rsidP="001F4D46">
      <w:pPr>
        <w:pStyle w:val="Liststycke"/>
        <w:numPr>
          <w:ilvl w:val="0"/>
          <w:numId w:val="2"/>
        </w:numPr>
      </w:pPr>
      <w:r>
        <w:t>Syntaxreglerna (automato.rb)</w:t>
      </w:r>
    </w:p>
    <w:p w14:paraId="082E6714" w14:textId="1DC0087F" w:rsidR="00432B5F" w:rsidRDefault="00432B5F" w:rsidP="001F4D46">
      <w:pPr>
        <w:pStyle w:val="Liststycke"/>
        <w:numPr>
          <w:ilvl w:val="0"/>
          <w:numId w:val="2"/>
        </w:numPr>
      </w:pPr>
      <w:r>
        <w:t>3</w:t>
      </w:r>
      <w:r w:rsidR="00442EF7">
        <w:t xml:space="preserve"> stycken</w:t>
      </w:r>
      <w:r>
        <w:t xml:space="preserve"> implementationsfiler (Assignment.rb, classes.rb, Func_call.rb)</w:t>
      </w:r>
    </w:p>
    <w:p w14:paraId="6B12C015" w14:textId="38FBF767" w:rsidR="001D46B7" w:rsidRDefault="001D46B7" w:rsidP="001F4D46">
      <w:pPr>
        <w:pStyle w:val="Liststycke"/>
        <w:numPr>
          <w:ilvl w:val="0"/>
          <w:numId w:val="2"/>
        </w:numPr>
      </w:pPr>
      <w:r>
        <w:t>Testfil för att se så att de lovade funktionerna fungerar (tests.rb)</w:t>
      </w:r>
    </w:p>
    <w:p w14:paraId="0307F979" w14:textId="68E6D460" w:rsidR="00400A03" w:rsidRDefault="00432B5F" w:rsidP="001F4D46">
      <w:pPr>
        <w:pStyle w:val="Liststycke"/>
        <w:numPr>
          <w:ilvl w:val="0"/>
          <w:numId w:val="2"/>
        </w:numPr>
      </w:pPr>
      <w:r>
        <w:t xml:space="preserve">Interface filen för </w:t>
      </w:r>
      <w:r w:rsidR="004C7783">
        <w:t>W</w:t>
      </w:r>
      <w:r>
        <w:t>indows</w:t>
      </w:r>
      <w:r w:rsidR="00CF40B8">
        <w:t xml:space="preserve"> </w:t>
      </w:r>
      <w:r w:rsidR="00D976B0">
        <w:t>(auto_click.rb, även undermappen auto_click)</w:t>
      </w:r>
    </w:p>
    <w:p w14:paraId="4330C61A" w14:textId="4C3E54C7" w:rsidR="00112AE4" w:rsidRPr="00112AE4" w:rsidRDefault="00613E8B" w:rsidP="00112AE4">
      <w:pPr>
        <w:pStyle w:val="Rubrik3"/>
      </w:pPr>
      <w:r>
        <w:t>Grammatikens form</w:t>
      </w:r>
    </w:p>
    <w:p w14:paraId="2F96D715" w14:textId="0177336D" w:rsidR="00BE1453" w:rsidRPr="00BE1453" w:rsidRDefault="00BE1453" w:rsidP="00BE1453">
      <w:pPr>
        <w:spacing w:line="240" w:lineRule="auto"/>
      </w:pPr>
      <w:r>
        <w:t>Grammatiken är beskrive</w:t>
      </w:r>
      <w:r w:rsidR="002E7104">
        <w:t>n</w:t>
      </w:r>
      <w:r>
        <w:t xml:space="preserve"> i BNF (Backus-Naur-form</w:t>
      </w:r>
      <w:r w:rsidR="00036950">
        <w:t>)</w:t>
      </w:r>
      <w:r w:rsidR="00A412C2">
        <w:t>. Formen förklaras snabbt nedan:</w:t>
      </w:r>
    </w:p>
    <w:p w14:paraId="040FD33A" w14:textId="418C7589" w:rsidR="00BA5B8E" w:rsidRDefault="001F4D46" w:rsidP="00384D44">
      <w:pPr>
        <w:spacing w:line="240" w:lineRule="auto"/>
      </w:pPr>
      <w:r>
        <w:t>BNF-syntax:</w:t>
      </w:r>
      <w:r w:rsidR="00F502BD">
        <w:br/>
      </w:r>
      <w:r w:rsidR="005E4C41">
        <w:t>:</w:t>
      </w:r>
      <w:r>
        <w:t>:=   Definieras som</w:t>
      </w:r>
      <w:r w:rsidR="00F502BD">
        <w:br/>
      </w:r>
      <w:r>
        <w:t>|     Eller</w:t>
      </w:r>
      <w:r w:rsidR="00F502BD">
        <w:br/>
      </w:r>
      <w:r>
        <w:t>&lt;&gt;    Kategorinamn</w:t>
      </w:r>
      <w:r w:rsidR="00F502BD">
        <w:br/>
      </w:r>
      <w:r>
        <w:t>""    Sträng ska vara i matchningen t.ex "{" eller "}"</w:t>
      </w:r>
      <w:r w:rsidR="00BA5B8E">
        <w:br/>
        <w:t>/&lt;tecken&gt;/</w:t>
      </w:r>
      <w:r w:rsidR="00326DC0">
        <w:t xml:space="preserve"> Reguljärt uttryck</w:t>
      </w:r>
    </w:p>
    <w:p w14:paraId="6E512A0B" w14:textId="68F2A6A6" w:rsidR="004E1099" w:rsidRPr="00E17A5B" w:rsidRDefault="00112AE4" w:rsidP="00384D44">
      <w:pPr>
        <w:pStyle w:val="Rubrik3"/>
        <w:rPr>
          <w:lang w:val="en-GB"/>
        </w:rPr>
      </w:pPr>
      <w:r w:rsidRPr="00E17A5B">
        <w:rPr>
          <w:lang w:val="en-GB"/>
        </w:rPr>
        <w:t>Grammatiken</w:t>
      </w:r>
    </w:p>
    <w:p w14:paraId="784D765B" w14:textId="424A3A4B" w:rsidR="00384D44" w:rsidRPr="00E17A5B" w:rsidRDefault="00384D44" w:rsidP="00384D44">
      <w:pPr>
        <w:rPr>
          <w:lang w:val="en-GB"/>
        </w:rPr>
      </w:pPr>
      <w:r w:rsidRPr="00E17A5B">
        <w:rPr>
          <w:lang w:val="en-GB"/>
        </w:rPr>
        <w:t>&lt;parameter&gt; ::= &lt;identifier&gt;</w:t>
      </w:r>
      <w:r w:rsidRPr="00E17A5B">
        <w:rPr>
          <w:lang w:val="en-GB"/>
        </w:rPr>
        <w:br/>
      </w:r>
      <w:r w:rsidRPr="00E17A5B">
        <w:rPr>
          <w:lang w:val="en-GB"/>
        </w:rPr>
        <w:br/>
        <w:t>&lt;func_name&gt; ::= &lt;identifier&gt;</w:t>
      </w:r>
      <w:r w:rsidRPr="00E17A5B">
        <w:rPr>
          <w:lang w:val="en-GB"/>
        </w:rPr>
        <w:br/>
      </w:r>
      <w:r w:rsidRPr="00E17A5B">
        <w:rPr>
          <w:lang w:val="en-GB"/>
        </w:rPr>
        <w:br/>
        <w:t>&lt;print&gt; ::= "Print" "(" &lt;string&gt; ")"</w:t>
      </w:r>
      <w:r w:rsidRPr="00E17A5B">
        <w:rPr>
          <w:lang w:val="en-GB"/>
        </w:rPr>
        <w:br/>
        <w:t xml:space="preserve">              | "Print" "(" &lt;identifier&gt; ")"</w:t>
      </w:r>
      <w:r w:rsidRPr="00E17A5B">
        <w:rPr>
          <w:lang w:val="en-GB"/>
        </w:rPr>
        <w:br/>
      </w:r>
      <w:r w:rsidRPr="00E17A5B">
        <w:rPr>
          <w:lang w:val="en-GB"/>
        </w:rPr>
        <w:br/>
        <w:t>&lt;send&gt; ::= "Send" "(" &lt;string&gt; ")"</w:t>
      </w:r>
      <w:r w:rsidRPr="00E17A5B">
        <w:rPr>
          <w:lang w:val="en-GB"/>
        </w:rPr>
        <w:br/>
      </w:r>
      <w:r w:rsidRPr="00E17A5B">
        <w:rPr>
          <w:sz w:val="20"/>
          <w:lang w:val="en-GB"/>
        </w:rPr>
        <w:t xml:space="preserve">               </w:t>
      </w:r>
      <w:r w:rsidRPr="00E17A5B">
        <w:rPr>
          <w:lang w:val="en-GB"/>
        </w:rPr>
        <w:t>| "Send" "(" &lt;identifier&gt; ")"</w:t>
      </w:r>
      <w:r w:rsidRPr="00E17A5B">
        <w:rPr>
          <w:lang w:val="en-GB"/>
        </w:rPr>
        <w:br/>
      </w:r>
      <w:r w:rsidRPr="00E17A5B">
        <w:rPr>
          <w:lang w:val="en-GB"/>
        </w:rPr>
        <w:br/>
        <w:t>&lt;mouse_move&gt; ::= "Move" "(" &lt;a_expr&gt; "," &lt;a_expr&gt; ")"</w:t>
      </w:r>
      <w:r w:rsidRPr="00E17A5B">
        <w:rPr>
          <w:lang w:val="en-GB"/>
        </w:rPr>
        <w:br/>
      </w:r>
      <w:r w:rsidRPr="00E17A5B">
        <w:rPr>
          <w:lang w:val="en-GB"/>
        </w:rPr>
        <w:br/>
        <w:t>&lt;mouse_click&gt; ::= "Click" "(" ")"</w:t>
      </w:r>
      <w:r w:rsidRPr="00E17A5B">
        <w:rPr>
          <w:lang w:val="en-GB"/>
        </w:rPr>
        <w:tab/>
      </w:r>
      <w:r w:rsidRPr="00E17A5B">
        <w:rPr>
          <w:lang w:val="en-GB"/>
        </w:rPr>
        <w:tab/>
      </w:r>
      <w:r w:rsidRPr="00E17A5B">
        <w:rPr>
          <w:lang w:val="en-GB"/>
        </w:rPr>
        <w:tab/>
      </w:r>
      <w:r w:rsidRPr="00E17A5B">
        <w:rPr>
          <w:lang w:val="en-GB"/>
        </w:rPr>
        <w:tab/>
      </w:r>
      <w:r w:rsidRPr="00E17A5B">
        <w:rPr>
          <w:lang w:val="en-GB"/>
        </w:rPr>
        <w:tab/>
      </w:r>
      <w:r w:rsidR="00F844B7" w:rsidRPr="00E17A5B">
        <w:rPr>
          <w:lang w:val="en-GB"/>
        </w:rPr>
        <w:br/>
        <w:t xml:space="preserve">                          </w:t>
      </w:r>
      <w:r w:rsidRPr="00E17A5B">
        <w:rPr>
          <w:lang w:val="en-GB"/>
        </w:rPr>
        <w:t xml:space="preserve"> | "RightClick" "(" ")"</w:t>
      </w:r>
      <w:r w:rsidRPr="00E17A5B">
        <w:rPr>
          <w:lang w:val="en-GB"/>
        </w:rPr>
        <w:tab/>
      </w:r>
      <w:r w:rsidRPr="00E17A5B">
        <w:rPr>
          <w:lang w:val="en-GB"/>
        </w:rPr>
        <w:tab/>
      </w:r>
      <w:r w:rsidRPr="00E17A5B">
        <w:rPr>
          <w:lang w:val="en-GB"/>
        </w:rPr>
        <w:tab/>
      </w:r>
      <w:r w:rsidRPr="00E17A5B">
        <w:rPr>
          <w:lang w:val="en-GB"/>
        </w:rPr>
        <w:tab/>
      </w:r>
      <w:r w:rsidRPr="00E17A5B">
        <w:rPr>
          <w:lang w:val="en-GB"/>
        </w:rPr>
        <w:tab/>
        <w:t xml:space="preserve"> </w:t>
      </w:r>
      <w:r w:rsidR="00F844B7" w:rsidRPr="00E17A5B">
        <w:rPr>
          <w:lang w:val="en-GB"/>
        </w:rPr>
        <w:br/>
        <w:t xml:space="preserve">                           </w:t>
      </w:r>
      <w:r w:rsidRPr="00E17A5B">
        <w:rPr>
          <w:lang w:val="en-GB"/>
        </w:rPr>
        <w:t>| "MiddleClick" "(" ")"</w:t>
      </w:r>
      <w:r w:rsidRPr="00E17A5B">
        <w:rPr>
          <w:lang w:val="en-GB"/>
        </w:rPr>
        <w:br/>
      </w:r>
      <w:r w:rsidRPr="00E17A5B">
        <w:rPr>
          <w:lang w:val="en-GB"/>
        </w:rPr>
        <w:tab/>
        <w:t xml:space="preserve"> </w:t>
      </w:r>
      <w:r w:rsidR="004C2BDA" w:rsidRPr="00E17A5B">
        <w:rPr>
          <w:lang w:val="en-GB"/>
        </w:rPr>
        <w:t xml:space="preserve">  </w:t>
      </w:r>
      <w:r w:rsidRPr="00E17A5B">
        <w:rPr>
          <w:lang w:val="en-GB"/>
        </w:rPr>
        <w:t>| "DoubleClick" "(" ")"</w:t>
      </w:r>
      <w:r w:rsidRPr="00E17A5B">
        <w:rPr>
          <w:lang w:val="en-GB"/>
        </w:rPr>
        <w:br/>
      </w:r>
      <w:r w:rsidRPr="00E17A5B">
        <w:rPr>
          <w:lang w:val="en-GB"/>
        </w:rPr>
        <w:br/>
        <w:t>&lt;mouse_down&gt; ::= "MouseDown" "(" &lt;string&gt; ")"</w:t>
      </w:r>
      <w:r w:rsidRPr="00E17A5B">
        <w:rPr>
          <w:lang w:val="en-GB"/>
        </w:rPr>
        <w:br/>
      </w:r>
      <w:r w:rsidRPr="00E17A5B">
        <w:rPr>
          <w:lang w:val="en-GB"/>
        </w:rPr>
        <w:lastRenderedPageBreak/>
        <w:tab/>
        <w:t xml:space="preserve">    </w:t>
      </w:r>
      <w:r w:rsidR="0037539A" w:rsidRPr="00E17A5B">
        <w:rPr>
          <w:lang w:val="en-GB"/>
        </w:rPr>
        <w:t xml:space="preserve"> </w:t>
      </w:r>
      <w:r w:rsidRPr="00E17A5B">
        <w:rPr>
          <w:lang w:val="en-GB"/>
        </w:rPr>
        <w:t>| "MouseDown" "(" &lt;identifier&gt; ")"</w:t>
      </w:r>
      <w:r w:rsidRPr="00E17A5B">
        <w:rPr>
          <w:lang w:val="en-GB"/>
        </w:rPr>
        <w:br/>
      </w:r>
      <w:r w:rsidRPr="00E17A5B">
        <w:rPr>
          <w:lang w:val="en-GB"/>
        </w:rPr>
        <w:br/>
        <w:t>&lt;mouse_up&gt; ::= "MouseUp" "(" &lt;string&gt; ")"</w:t>
      </w:r>
      <w:r w:rsidRPr="00E17A5B">
        <w:rPr>
          <w:lang w:val="en-GB"/>
        </w:rPr>
        <w:br/>
        <w:t xml:space="preserve">                         | "MouseUp" "(" &lt;identifier&gt; ")"</w:t>
      </w:r>
      <w:r w:rsidRPr="00E17A5B">
        <w:rPr>
          <w:lang w:val="en-GB"/>
        </w:rPr>
        <w:br/>
      </w:r>
      <w:r w:rsidRPr="00E17A5B">
        <w:rPr>
          <w:lang w:val="en-GB"/>
        </w:rPr>
        <w:br/>
        <w:t>&lt;key_down&gt; ::= "KeyDown" "(" &lt;string&gt; ")"</w:t>
      </w:r>
      <w:r w:rsidRPr="00E17A5B">
        <w:rPr>
          <w:lang w:val="en-GB"/>
        </w:rPr>
        <w:br/>
        <w:t xml:space="preserve">           </w:t>
      </w:r>
      <w:r w:rsidR="00734310" w:rsidRPr="00E17A5B">
        <w:rPr>
          <w:lang w:val="en-GB"/>
        </w:rPr>
        <w:t xml:space="preserve">             |</w:t>
      </w:r>
      <w:r w:rsidRPr="00E17A5B">
        <w:rPr>
          <w:lang w:val="en-GB"/>
        </w:rPr>
        <w:t xml:space="preserve"> "KeyDown" "(" &lt;identifier&gt; ")"</w:t>
      </w:r>
      <w:r w:rsidRPr="00E17A5B">
        <w:rPr>
          <w:lang w:val="en-GB"/>
        </w:rPr>
        <w:br/>
      </w:r>
      <w:r w:rsidRPr="00E17A5B">
        <w:rPr>
          <w:lang w:val="en-GB"/>
        </w:rPr>
        <w:br/>
        <w:t>&lt;key_up&gt; ::= "KeyUp" "(" &lt;string&gt; ")"</w:t>
      </w:r>
      <w:r w:rsidRPr="00E17A5B">
        <w:rPr>
          <w:lang w:val="en-GB"/>
        </w:rPr>
        <w:br/>
        <w:t xml:space="preserve">                   | "KeyUp" "(" &lt;identifier&gt; ")"</w:t>
      </w:r>
      <w:r w:rsidRPr="00E17A5B">
        <w:rPr>
          <w:lang w:val="en-GB"/>
        </w:rPr>
        <w:br/>
      </w:r>
      <w:r w:rsidRPr="00E17A5B">
        <w:rPr>
          <w:lang w:val="en-GB"/>
        </w:rPr>
        <w:br/>
        <w:t>&lt;key_stroke&gt; ::= "KeyStroke" "(" &lt;string&gt; ")"</w:t>
      </w:r>
      <w:r w:rsidRPr="00E17A5B">
        <w:rPr>
          <w:lang w:val="en-GB"/>
        </w:rPr>
        <w:br/>
        <w:t xml:space="preserve">                          | "KeyStroke" "(" &lt;identifier&gt; ")"</w:t>
      </w:r>
      <w:r w:rsidRPr="00E17A5B">
        <w:rPr>
          <w:lang w:val="en-GB"/>
        </w:rPr>
        <w:br/>
      </w:r>
      <w:r w:rsidRPr="00E17A5B">
        <w:rPr>
          <w:lang w:val="en-GB"/>
        </w:rPr>
        <w:br/>
        <w:t>&lt;if_stmt&gt; ::= "if" &lt;expression&gt; "{" &lt;stmt_list&gt; "}"  "else " "{" &lt;stmt_list&gt; "}"</w:t>
      </w:r>
      <w:r w:rsidRPr="00E17A5B">
        <w:rPr>
          <w:lang w:val="en-GB"/>
        </w:rPr>
        <w:br/>
        <w:t xml:space="preserve">                   | "if" &lt;expression&gt; "{" &lt;stmt_list&gt; "}"</w:t>
      </w:r>
      <w:r w:rsidRPr="00E17A5B">
        <w:rPr>
          <w:lang w:val="en-GB"/>
        </w:rPr>
        <w:br/>
      </w:r>
      <w:r w:rsidRPr="00E17A5B">
        <w:rPr>
          <w:lang w:val="en-GB"/>
        </w:rPr>
        <w:br/>
        <w:t>&lt;loop_stmt&gt; ::= "loop" &lt;expression&gt; "{" &lt;stmt_list&gt; "}"</w:t>
      </w:r>
      <w:r w:rsidRPr="00E17A5B">
        <w:rPr>
          <w:lang w:val="en-GB"/>
        </w:rPr>
        <w:br/>
      </w:r>
      <w:r w:rsidRPr="00E17A5B">
        <w:rPr>
          <w:lang w:val="en-GB"/>
        </w:rPr>
        <w:br/>
        <w:t>&lt;sleep_stmt&gt; ::= "</w:t>
      </w:r>
      <w:r w:rsidR="00EF2CC8" w:rsidRPr="00E17A5B">
        <w:rPr>
          <w:lang w:val="en-GB"/>
        </w:rPr>
        <w:t>S</w:t>
      </w:r>
      <w:r w:rsidRPr="00E17A5B">
        <w:rPr>
          <w:lang w:val="en-GB"/>
        </w:rPr>
        <w:t>leep" ( &lt;expression&gt; )</w:t>
      </w:r>
      <w:r w:rsidRPr="00E17A5B">
        <w:rPr>
          <w:lang w:val="en-GB"/>
        </w:rPr>
        <w:br/>
      </w:r>
      <w:r w:rsidRPr="00E17A5B">
        <w:rPr>
          <w:lang w:val="en-GB"/>
        </w:rPr>
        <w:br/>
        <w:t>&lt;return_stmt&gt; ::= "</w:t>
      </w:r>
      <w:r w:rsidR="0031227C" w:rsidRPr="00E17A5B">
        <w:rPr>
          <w:lang w:val="en-GB"/>
        </w:rPr>
        <w:t>R</w:t>
      </w:r>
      <w:r w:rsidRPr="00E17A5B">
        <w:rPr>
          <w:lang w:val="en-GB"/>
        </w:rPr>
        <w:t>eturn"</w:t>
      </w:r>
      <w:r w:rsidRPr="00E17A5B">
        <w:rPr>
          <w:lang w:val="en-GB"/>
        </w:rPr>
        <w:br/>
        <w:t xml:space="preserve">                | "</w:t>
      </w:r>
      <w:r w:rsidR="0031227C" w:rsidRPr="00E17A5B">
        <w:rPr>
          <w:lang w:val="en-GB"/>
        </w:rPr>
        <w:t>R</w:t>
      </w:r>
      <w:r w:rsidRPr="00E17A5B">
        <w:rPr>
          <w:lang w:val="en-GB"/>
        </w:rPr>
        <w:t>eturn" &lt;expression_list&gt;</w:t>
      </w:r>
      <w:r w:rsidRPr="00E17A5B">
        <w:rPr>
          <w:lang w:val="en-GB"/>
        </w:rPr>
        <w:br/>
      </w:r>
      <w:r w:rsidRPr="00E17A5B">
        <w:rPr>
          <w:lang w:val="en-GB"/>
        </w:rPr>
        <w:br/>
        <w:t>&lt;augmented_assignment_stmt&gt; ::= &lt;target_list&gt; &lt;aug_op&gt; &lt;expression_list&gt;</w:t>
      </w:r>
      <w:r w:rsidRPr="00E17A5B">
        <w:rPr>
          <w:lang w:val="en-GB"/>
        </w:rPr>
        <w:br/>
      </w:r>
      <w:r w:rsidRPr="00E17A5B">
        <w:rPr>
          <w:lang w:val="en-GB"/>
        </w:rPr>
        <w:br/>
        <w:t>&lt;aug_op&gt; ::= "-="</w:t>
      </w:r>
      <w:r w:rsidRPr="00E17A5B">
        <w:rPr>
          <w:lang w:val="en-GB"/>
        </w:rPr>
        <w:br/>
        <w:t xml:space="preserve">                    | "+="</w:t>
      </w:r>
      <w:r w:rsidRPr="00E17A5B">
        <w:rPr>
          <w:lang w:val="en-GB"/>
        </w:rPr>
        <w:br/>
        <w:t xml:space="preserve">                    | "*="</w:t>
      </w:r>
      <w:r w:rsidRPr="00E17A5B">
        <w:rPr>
          <w:lang w:val="en-GB"/>
        </w:rPr>
        <w:br/>
        <w:t xml:space="preserve">                    | "/="</w:t>
      </w:r>
      <w:r w:rsidRPr="00E17A5B">
        <w:rPr>
          <w:lang w:val="en-GB"/>
        </w:rPr>
        <w:br/>
        <w:t xml:space="preserve">                    | "&amp;="</w:t>
      </w:r>
      <w:r w:rsidRPr="00E17A5B">
        <w:rPr>
          <w:lang w:val="en-GB"/>
        </w:rPr>
        <w:br/>
        <w:t xml:space="preserve">                    | "//="</w:t>
      </w:r>
      <w:r w:rsidRPr="00E17A5B">
        <w:rPr>
          <w:lang w:val="en-GB"/>
        </w:rPr>
        <w:br/>
        <w:t xml:space="preserve">                    | "%="</w:t>
      </w:r>
      <w:r w:rsidRPr="00E17A5B">
        <w:rPr>
          <w:lang w:val="en-GB"/>
        </w:rPr>
        <w:br/>
      </w:r>
      <w:r w:rsidRPr="00E17A5B">
        <w:rPr>
          <w:lang w:val="en-GB"/>
        </w:rPr>
        <w:br/>
        <w:t>&lt;assignment_stmt&gt; ::= &lt;target_list&gt; "=" &lt;expression_list&gt;</w:t>
      </w:r>
      <w:r w:rsidRPr="00E17A5B">
        <w:rPr>
          <w:lang w:val="en-GB"/>
        </w:rPr>
        <w:br/>
      </w:r>
      <w:r w:rsidRPr="00E17A5B">
        <w:rPr>
          <w:lang w:val="en-GB"/>
        </w:rPr>
        <w:br/>
        <w:t>&lt;target_list&gt; ::= &lt;target_list&gt; "," &lt;target&gt;</w:t>
      </w:r>
      <w:r w:rsidRPr="00E17A5B">
        <w:rPr>
          <w:lang w:val="en-GB"/>
        </w:rPr>
        <w:br/>
        <w:t xml:space="preserve">                </w:t>
      </w:r>
      <w:r w:rsidR="0008348D" w:rsidRPr="00E17A5B">
        <w:rPr>
          <w:lang w:val="en-GB"/>
        </w:rPr>
        <w:t xml:space="preserve">       </w:t>
      </w:r>
      <w:r w:rsidRPr="00E17A5B">
        <w:rPr>
          <w:lang w:val="en-GB"/>
        </w:rPr>
        <w:t>| &lt;target&gt;</w:t>
      </w:r>
      <w:r w:rsidRPr="00E17A5B">
        <w:rPr>
          <w:lang w:val="en-GB"/>
        </w:rPr>
        <w:br/>
      </w:r>
      <w:r w:rsidRPr="00E17A5B">
        <w:rPr>
          <w:lang w:val="en-GB"/>
        </w:rPr>
        <w:br/>
        <w:t>&lt;target&gt; ::= &lt;identifier&gt;</w:t>
      </w:r>
      <w:r w:rsidRPr="00E17A5B">
        <w:rPr>
          <w:lang w:val="en-GB"/>
        </w:rPr>
        <w:br/>
      </w:r>
      <w:r w:rsidRPr="00E17A5B">
        <w:rPr>
          <w:lang w:val="en-GB"/>
        </w:rPr>
        <w:br/>
      </w:r>
      <w:r w:rsidRPr="00E17A5B">
        <w:rPr>
          <w:lang w:val="en-GB"/>
        </w:rPr>
        <w:lastRenderedPageBreak/>
        <w:t>&lt;expression_stmt&gt; ::= &lt;expression_list&gt;</w:t>
      </w:r>
      <w:r w:rsidRPr="00E17A5B">
        <w:rPr>
          <w:lang w:val="en-GB"/>
        </w:rPr>
        <w:br/>
      </w:r>
      <w:r w:rsidRPr="00E17A5B">
        <w:rPr>
          <w:lang w:val="en-GB"/>
        </w:rPr>
        <w:br/>
        <w:t>&lt;expression_list&gt; ::= &lt;expression&gt;</w:t>
      </w:r>
      <w:r w:rsidRPr="00E17A5B">
        <w:rPr>
          <w:lang w:val="en-GB"/>
        </w:rPr>
        <w:br/>
        <w:t xml:space="preserve">                                  | &lt;expression_list&gt; "," &lt;expression&gt;</w:t>
      </w:r>
      <w:r w:rsidRPr="00E17A5B">
        <w:rPr>
          <w:lang w:val="en-GB"/>
        </w:rPr>
        <w:br/>
      </w:r>
      <w:r w:rsidRPr="00E17A5B">
        <w:rPr>
          <w:lang w:val="en-GB"/>
        </w:rPr>
        <w:br/>
        <w:t>&lt;expression&gt; ::= &lt;conditional_expression&gt;</w:t>
      </w:r>
      <w:r w:rsidRPr="00E17A5B">
        <w:rPr>
          <w:lang w:val="en-GB"/>
        </w:rPr>
        <w:br/>
      </w:r>
      <w:r w:rsidRPr="00E17A5B">
        <w:rPr>
          <w:lang w:val="en-GB"/>
        </w:rPr>
        <w:br/>
        <w:t>&lt;conditional_expression&gt; ::= &lt;or_test&gt;</w:t>
      </w:r>
      <w:r w:rsidRPr="00E17A5B">
        <w:rPr>
          <w:lang w:val="en-GB"/>
        </w:rPr>
        <w:br/>
        <w:t xml:space="preserve">                                                | &lt;or_test&gt; "if" &lt;or_test&gt; "else" &lt;expression&gt;</w:t>
      </w:r>
      <w:r w:rsidRPr="00E17A5B">
        <w:rPr>
          <w:lang w:val="en-GB"/>
        </w:rPr>
        <w:br/>
      </w:r>
      <w:r w:rsidRPr="00E17A5B">
        <w:rPr>
          <w:lang w:val="en-GB"/>
        </w:rPr>
        <w:br/>
        <w:t>&lt;or_test&gt; ::= &lt;and_test&gt;</w:t>
      </w:r>
      <w:r w:rsidRPr="00E17A5B">
        <w:rPr>
          <w:lang w:val="en-GB"/>
        </w:rPr>
        <w:br/>
        <w:t xml:space="preserve">                   | &lt;or_test&gt; "or" &lt;and_test&gt;</w:t>
      </w:r>
      <w:r w:rsidRPr="00E17A5B">
        <w:rPr>
          <w:lang w:val="en-GB"/>
        </w:rPr>
        <w:br/>
      </w:r>
      <w:r w:rsidRPr="00E17A5B">
        <w:rPr>
          <w:lang w:val="en-GB"/>
        </w:rPr>
        <w:br/>
        <w:t>&lt;and_test&gt; ::= &lt;not_test&gt;</w:t>
      </w:r>
      <w:r w:rsidRPr="00E17A5B">
        <w:rPr>
          <w:lang w:val="en-GB"/>
        </w:rPr>
        <w:br/>
        <w:t xml:space="preserve">                      | &lt;and_test&gt; "and" &lt;not_test&gt;</w:t>
      </w:r>
      <w:r w:rsidRPr="00E17A5B">
        <w:rPr>
          <w:lang w:val="en-GB"/>
        </w:rPr>
        <w:br/>
        <w:t xml:space="preserve"> </w:t>
      </w:r>
      <w:r w:rsidRPr="00E17A5B">
        <w:rPr>
          <w:lang w:val="en-GB"/>
        </w:rPr>
        <w:br/>
        <w:t>&lt;not_test&gt; ::= &lt;comparison&gt;</w:t>
      </w:r>
      <w:r w:rsidRPr="00E17A5B">
        <w:rPr>
          <w:lang w:val="en-GB"/>
        </w:rPr>
        <w:br/>
        <w:t xml:space="preserve">                     | "not" &lt;not_test&gt;</w:t>
      </w:r>
      <w:r w:rsidRPr="00E17A5B">
        <w:rPr>
          <w:lang w:val="en-GB"/>
        </w:rPr>
        <w:br/>
      </w:r>
      <w:r w:rsidRPr="00E17A5B">
        <w:rPr>
          <w:lang w:val="en-GB"/>
        </w:rPr>
        <w:br/>
        <w:t>&lt;comparison&gt; ::= &lt;a_expr&gt;</w:t>
      </w:r>
      <w:r w:rsidRPr="00E17A5B">
        <w:rPr>
          <w:lang w:val="en-GB"/>
        </w:rPr>
        <w:br/>
        <w:t xml:space="preserve">                           | &lt;a_expr&gt; &lt;comp_operator&gt; &lt;a_expr&gt;</w:t>
      </w:r>
      <w:r w:rsidRPr="00E17A5B">
        <w:rPr>
          <w:lang w:val="en-GB"/>
        </w:rPr>
        <w:br/>
      </w:r>
      <w:r w:rsidRPr="00E17A5B">
        <w:rPr>
          <w:lang w:val="en-GB"/>
        </w:rPr>
        <w:br/>
        <w:t>&lt;comp_operator&gt; ::= "&lt;"</w:t>
      </w:r>
      <w:r w:rsidRPr="00E17A5B">
        <w:rPr>
          <w:lang w:val="en-GB"/>
        </w:rPr>
        <w:br/>
        <w:t xml:space="preserve">                                  | "&gt;"</w:t>
      </w:r>
      <w:r w:rsidRPr="00E17A5B">
        <w:rPr>
          <w:lang w:val="en-GB"/>
        </w:rPr>
        <w:br/>
        <w:t xml:space="preserve">                                  | "&lt;="</w:t>
      </w:r>
      <w:r w:rsidRPr="00E17A5B">
        <w:rPr>
          <w:lang w:val="en-GB"/>
        </w:rPr>
        <w:br/>
        <w:t xml:space="preserve">                                  | "&gt;="</w:t>
      </w:r>
      <w:r w:rsidRPr="00E17A5B">
        <w:rPr>
          <w:lang w:val="en-GB"/>
        </w:rPr>
        <w:br/>
        <w:t xml:space="preserve">                                  | "=="</w:t>
      </w:r>
      <w:r w:rsidRPr="00E17A5B">
        <w:rPr>
          <w:lang w:val="en-GB"/>
        </w:rPr>
        <w:br/>
        <w:t xml:space="preserve">                                  | "!="</w:t>
      </w:r>
      <w:r w:rsidRPr="00E17A5B">
        <w:rPr>
          <w:lang w:val="en-GB"/>
        </w:rPr>
        <w:br/>
      </w:r>
      <w:r w:rsidRPr="00E17A5B">
        <w:rPr>
          <w:lang w:val="en-GB"/>
        </w:rPr>
        <w:br/>
        <w:t>&lt;a_expr&gt; ::= &lt;math_term&gt;</w:t>
      </w:r>
      <w:r w:rsidRPr="00E17A5B">
        <w:rPr>
          <w:lang w:val="en-GB"/>
        </w:rPr>
        <w:br/>
        <w:t xml:space="preserve">                  | &lt;a_expr&gt; "-" &lt;m_expr&gt;</w:t>
      </w:r>
      <w:r w:rsidRPr="00E17A5B">
        <w:rPr>
          <w:lang w:val="en-GB"/>
        </w:rPr>
        <w:br/>
        <w:t xml:space="preserve">                  | &lt;a_expr&gt; "+" &lt;m_expr&gt;</w:t>
      </w:r>
      <w:r w:rsidRPr="00E17A5B">
        <w:rPr>
          <w:lang w:val="en-GB"/>
        </w:rPr>
        <w:br/>
      </w:r>
      <w:r w:rsidRPr="00E17A5B">
        <w:rPr>
          <w:lang w:val="en-GB"/>
        </w:rPr>
        <w:br/>
        <w:t>&lt;m_expr&gt; ::= &lt;power&gt;</w:t>
      </w:r>
      <w:r w:rsidRPr="00E17A5B">
        <w:rPr>
          <w:lang w:val="en-GB"/>
        </w:rPr>
        <w:br/>
        <w:t xml:space="preserve">                 </w:t>
      </w:r>
      <w:r w:rsidR="009E6D47" w:rsidRPr="00E17A5B">
        <w:rPr>
          <w:lang w:val="en-GB"/>
        </w:rPr>
        <w:t xml:space="preserve"> </w:t>
      </w:r>
      <w:r w:rsidRPr="00E17A5B">
        <w:rPr>
          <w:lang w:val="en-GB"/>
        </w:rPr>
        <w:t xml:space="preserve"> | &lt;m_expr&gt; "/" &lt;power&gt;</w:t>
      </w:r>
      <w:r w:rsidRPr="00E17A5B">
        <w:rPr>
          <w:lang w:val="en-GB"/>
        </w:rPr>
        <w:br/>
        <w:t xml:space="preserve">                 </w:t>
      </w:r>
      <w:r w:rsidR="009E6D47" w:rsidRPr="00E17A5B">
        <w:rPr>
          <w:lang w:val="en-GB"/>
        </w:rPr>
        <w:t xml:space="preserve">  </w:t>
      </w:r>
      <w:r w:rsidRPr="00E17A5B">
        <w:rPr>
          <w:lang w:val="en-GB"/>
        </w:rPr>
        <w:t>| &lt;m_expr&gt; "*" &lt;power&gt;</w:t>
      </w:r>
      <w:r w:rsidRPr="00E17A5B">
        <w:rPr>
          <w:lang w:val="en-GB"/>
        </w:rPr>
        <w:br/>
        <w:t xml:space="preserve">                   | &lt;m_expr&gt; "%" &lt;power&gt;</w:t>
      </w:r>
      <w:r w:rsidRPr="00E17A5B">
        <w:rPr>
          <w:lang w:val="en-GB"/>
        </w:rPr>
        <w:br/>
        <w:t xml:space="preserve">                   | &lt;m_expr&gt; "//" &lt;power&gt;</w:t>
      </w:r>
      <w:r w:rsidRPr="00E17A5B">
        <w:rPr>
          <w:lang w:val="en-GB"/>
        </w:rPr>
        <w:br/>
      </w:r>
      <w:r w:rsidRPr="00E17A5B">
        <w:rPr>
          <w:lang w:val="en-GB"/>
        </w:rPr>
        <w:br/>
      </w:r>
      <w:r w:rsidRPr="00E17A5B">
        <w:rPr>
          <w:lang w:val="en-GB"/>
        </w:rPr>
        <w:br/>
      </w:r>
      <w:r w:rsidRPr="00E17A5B">
        <w:rPr>
          <w:lang w:val="en-GB"/>
        </w:rPr>
        <w:lastRenderedPageBreak/>
        <w:t>&lt;power&gt; ::= &lt;self_mod&gt; "^" &lt;power&gt;</w:t>
      </w:r>
      <w:r w:rsidRPr="00E17A5B">
        <w:rPr>
          <w:lang w:val="en-GB"/>
        </w:rPr>
        <w:br/>
        <w:t xml:space="preserve">                 | &lt;self_mod&gt;</w:t>
      </w:r>
    </w:p>
    <w:p w14:paraId="74AC758A" w14:textId="67E7DB31" w:rsidR="00A04952" w:rsidRDefault="00384D44" w:rsidP="00876149">
      <w:r w:rsidRPr="00E17A5B">
        <w:rPr>
          <w:lang w:val="en-GB"/>
        </w:rPr>
        <w:br/>
        <w:t>&lt;self_mod&gt; ::= &lt;atom&gt; &lt;self_mod_op&gt;</w:t>
      </w:r>
      <w:r w:rsidRPr="00E17A5B">
        <w:rPr>
          <w:lang w:val="en-GB"/>
        </w:rPr>
        <w:br/>
        <w:t xml:space="preserve">                     | &lt;atom&gt;</w:t>
      </w:r>
      <w:r w:rsidRPr="00E17A5B">
        <w:rPr>
          <w:lang w:val="en-GB"/>
        </w:rPr>
        <w:br/>
      </w:r>
      <w:r w:rsidRPr="00E17A5B">
        <w:rPr>
          <w:lang w:val="en-GB"/>
        </w:rPr>
        <w:br/>
        <w:t>&lt;self_mod_op&gt; ::= "++"</w:t>
      </w:r>
      <w:r w:rsidRPr="00E17A5B">
        <w:rPr>
          <w:lang w:val="en-GB"/>
        </w:rPr>
        <w:br/>
        <w:t xml:space="preserve">                            | "--"</w:t>
      </w:r>
      <w:r w:rsidRPr="00E17A5B">
        <w:rPr>
          <w:lang w:val="en-GB"/>
        </w:rPr>
        <w:br/>
        <w:t xml:space="preserve">                            | "**"</w:t>
      </w:r>
      <w:r w:rsidRPr="00E17A5B">
        <w:rPr>
          <w:lang w:val="en-GB"/>
        </w:rPr>
        <w:br/>
        <w:t xml:space="preserve">                            | "^^"</w:t>
      </w:r>
      <w:r w:rsidRPr="00E17A5B">
        <w:rPr>
          <w:lang w:val="en-GB"/>
        </w:rPr>
        <w:br/>
      </w:r>
      <w:r w:rsidRPr="00E17A5B">
        <w:rPr>
          <w:lang w:val="en-GB"/>
        </w:rPr>
        <w:br/>
        <w:t>&lt;primary&gt; ::= &lt;func_call&gt;</w:t>
      </w:r>
      <w:r w:rsidRPr="00E17A5B">
        <w:rPr>
          <w:lang w:val="en-GB"/>
        </w:rPr>
        <w:br/>
        <w:t xml:space="preserve">                   | &lt;atom&gt;</w:t>
      </w:r>
      <w:r w:rsidRPr="00E17A5B">
        <w:rPr>
          <w:lang w:val="en-GB"/>
        </w:rPr>
        <w:br/>
      </w:r>
      <w:r w:rsidRPr="00E17A5B">
        <w:rPr>
          <w:lang w:val="en-GB"/>
        </w:rPr>
        <w:br/>
        <w:t>&lt;func_call&gt; ::= &lt;primary&gt; "(" &lt;argument_list&gt; ")"</w:t>
      </w:r>
      <w:r w:rsidRPr="00E17A5B">
        <w:rPr>
          <w:lang w:val="en-GB"/>
        </w:rPr>
        <w:br/>
        <w:t xml:space="preserve">                     | &lt;primary&gt; "(" ")"</w:t>
      </w:r>
      <w:r w:rsidRPr="00E17A5B">
        <w:rPr>
          <w:lang w:val="en-GB"/>
        </w:rPr>
        <w:br/>
      </w:r>
      <w:r w:rsidRPr="00E17A5B">
        <w:rPr>
          <w:lang w:val="en-GB"/>
        </w:rPr>
        <w:br/>
        <w:t>&lt;argument_list&gt; ::= &lt;positional_arguments&gt; "," &lt;argument_list&gt;</w:t>
      </w:r>
      <w:r w:rsidRPr="00E17A5B">
        <w:rPr>
          <w:lang w:val="en-GB"/>
        </w:rPr>
        <w:br/>
        <w:t xml:space="preserve">                              | &lt;positional_arguments&gt;</w:t>
      </w:r>
      <w:r w:rsidRPr="00E17A5B">
        <w:rPr>
          <w:lang w:val="en-GB"/>
        </w:rPr>
        <w:br/>
      </w:r>
      <w:r w:rsidRPr="00E17A5B">
        <w:rPr>
          <w:lang w:val="en-GB"/>
        </w:rPr>
        <w:br/>
        <w:t>&lt;positional_arguments&gt; ::= &lt;expression&gt;</w:t>
      </w:r>
      <w:r w:rsidRPr="00E17A5B">
        <w:rPr>
          <w:lang w:val="en-GB"/>
        </w:rPr>
        <w:br/>
      </w:r>
      <w:r w:rsidRPr="00E17A5B">
        <w:rPr>
          <w:lang w:val="en-GB"/>
        </w:rPr>
        <w:br/>
        <w:t>&lt;atom&gt; ::= &lt;mouse_pos&gt;</w:t>
      </w:r>
      <w:r w:rsidR="004D5FB6" w:rsidRPr="00E17A5B">
        <w:rPr>
          <w:lang w:val="en-GB"/>
        </w:rPr>
        <w:t xml:space="preserve"> </w:t>
      </w:r>
      <w:r w:rsidRPr="00E17A5B">
        <w:rPr>
          <w:lang w:val="en-GB"/>
        </w:rPr>
        <w:br/>
        <w:t xml:space="preserve">              | &lt;literal&gt;</w:t>
      </w:r>
      <w:r w:rsidRPr="00E17A5B">
        <w:rPr>
          <w:lang w:val="en-GB"/>
        </w:rPr>
        <w:br/>
        <w:t xml:space="preserve">              | &lt;enclosure&gt;</w:t>
      </w:r>
      <w:r w:rsidRPr="00E17A5B">
        <w:rPr>
          <w:lang w:val="en-GB"/>
        </w:rPr>
        <w:br/>
        <w:t xml:space="preserve">              | &lt;variable&gt;</w:t>
      </w:r>
      <w:r w:rsidRPr="00E17A5B">
        <w:rPr>
          <w:lang w:val="en-GB"/>
        </w:rPr>
        <w:br/>
      </w:r>
      <w:r w:rsidRPr="00E17A5B">
        <w:rPr>
          <w:lang w:val="en-GB"/>
        </w:rPr>
        <w:br/>
        <w:t>&lt;variable&gt; ::= &lt;identifier&gt;</w:t>
      </w:r>
      <w:r w:rsidRPr="00E17A5B">
        <w:rPr>
          <w:lang w:val="en-GB"/>
        </w:rPr>
        <w:br/>
      </w:r>
      <w:r w:rsidRPr="00E17A5B">
        <w:rPr>
          <w:lang w:val="en-GB"/>
        </w:rPr>
        <w:br/>
        <w:t xml:space="preserve">&lt;identifier&gt; ::= </w:t>
      </w:r>
      <w:r w:rsidR="001E4254" w:rsidRPr="00E17A5B">
        <w:rPr>
          <w:lang w:val="en-GB"/>
        </w:rPr>
        <w:t>/[a-zA-Z_]+/</w:t>
      </w:r>
      <w:r w:rsidRPr="00E17A5B">
        <w:rPr>
          <w:lang w:val="en-GB"/>
        </w:rPr>
        <w:br/>
      </w:r>
      <w:r w:rsidRPr="00E17A5B">
        <w:rPr>
          <w:lang w:val="en-GB"/>
        </w:rPr>
        <w:br/>
        <w:t>&lt;enclosure&gt; ::= "(" &lt;expression_list&gt; ")"</w:t>
      </w:r>
      <w:r w:rsidRPr="00E17A5B">
        <w:rPr>
          <w:lang w:val="en-GB"/>
        </w:rPr>
        <w:br/>
      </w:r>
      <w:r w:rsidRPr="00E17A5B">
        <w:rPr>
          <w:lang w:val="en-GB"/>
        </w:rPr>
        <w:br/>
        <w:t>&lt;literal&gt; ::= &lt;bool&gt;</w:t>
      </w:r>
      <w:r w:rsidRPr="00E17A5B">
        <w:rPr>
          <w:lang w:val="en-GB"/>
        </w:rPr>
        <w:br/>
        <w:t xml:space="preserve">               | &lt;string&gt;</w:t>
      </w:r>
      <w:r w:rsidRPr="00E17A5B">
        <w:rPr>
          <w:lang w:val="en-GB"/>
        </w:rPr>
        <w:br/>
        <w:t xml:space="preserve">               | &lt;float&gt;</w:t>
      </w:r>
      <w:r w:rsidRPr="00E17A5B">
        <w:rPr>
          <w:lang w:val="en-GB"/>
        </w:rPr>
        <w:br/>
        <w:t xml:space="preserve">               | &lt;integer&gt;</w:t>
      </w:r>
      <w:r w:rsidRPr="00E17A5B">
        <w:rPr>
          <w:lang w:val="en-GB"/>
        </w:rPr>
        <w:br/>
      </w:r>
      <w:r w:rsidRPr="00E17A5B">
        <w:rPr>
          <w:lang w:val="en-GB"/>
        </w:rPr>
        <w:br/>
        <w:t>&lt;bool&gt; ::= True</w:t>
      </w:r>
      <w:r w:rsidRPr="00E17A5B">
        <w:rPr>
          <w:lang w:val="en-GB"/>
        </w:rPr>
        <w:br/>
        <w:t xml:space="preserve">             | False</w:t>
      </w:r>
      <w:r w:rsidRPr="00E17A5B">
        <w:rPr>
          <w:lang w:val="en-GB"/>
        </w:rPr>
        <w:br/>
      </w:r>
      <w:r w:rsidRPr="00E17A5B">
        <w:rPr>
          <w:lang w:val="en-GB"/>
        </w:rPr>
        <w:lastRenderedPageBreak/>
        <w:br/>
        <w:t xml:space="preserve">&lt;string&gt; ::= </w:t>
      </w:r>
      <w:r w:rsidR="00D57338" w:rsidRPr="00E17A5B">
        <w:rPr>
          <w:lang w:val="en-GB"/>
        </w:rPr>
        <w:t>/"(?:(?!").)*?"/</w:t>
      </w:r>
      <w:r w:rsidRPr="00E17A5B">
        <w:rPr>
          <w:lang w:val="en-GB"/>
        </w:rPr>
        <w:br/>
      </w:r>
      <w:r w:rsidRPr="00E17A5B">
        <w:rPr>
          <w:lang w:val="en-GB"/>
        </w:rPr>
        <w:br/>
      </w:r>
      <w:r>
        <w:t>&lt;float&gt; ::= &lt;integer&gt; "." &lt;integer&gt;</w:t>
      </w:r>
      <w:r>
        <w:br/>
        <w:t xml:space="preserve">             | "-" &lt;float&gt;</w:t>
      </w:r>
      <w:r>
        <w:br/>
      </w:r>
      <w:r>
        <w:br/>
        <w:t>&lt;integer&gt; ::= Integer</w:t>
      </w:r>
      <w:r>
        <w:br/>
        <w:t xml:space="preserve">                 | "-" Integer</w:t>
      </w:r>
    </w:p>
    <w:p w14:paraId="6FD4110E" w14:textId="53FD1B1A" w:rsidR="0058644D" w:rsidRDefault="00A04952" w:rsidP="00F75E2E">
      <w:pPr>
        <w:pStyle w:val="Rubrik3"/>
      </w:pPr>
      <w:r>
        <w:t>Grammatikens delar</w:t>
      </w:r>
    </w:p>
    <w:p w14:paraId="307AF4FF" w14:textId="33309541" w:rsidR="002D7482" w:rsidRPr="00F75E2E" w:rsidRDefault="000544F1" w:rsidP="002D7482">
      <w:r>
        <w:t>Lexikalisk analys:</w:t>
      </w:r>
      <w:r w:rsidR="002D7482">
        <w:br/>
        <w:t>Parse</w:t>
      </w:r>
      <w:r w:rsidR="00C63277">
        <w:t>r</w:t>
      </w:r>
      <w:r w:rsidR="002D7482">
        <w:t>n rdparse.rb kommer med en tokeni</w:t>
      </w:r>
      <w:r w:rsidR="00B05A1F">
        <w:t>z</w:t>
      </w:r>
      <w:r w:rsidR="002D7482">
        <w:t>er</w:t>
      </w:r>
      <w:r w:rsidR="00E8277A">
        <w:t xml:space="preserve"> inbyggt</w:t>
      </w:r>
      <w:r w:rsidR="002D7482">
        <w:t xml:space="preserve">, vilket är den lexikaliska funktion Automato </w:t>
      </w:r>
      <w:r w:rsidR="00A81D24">
        <w:t>använder</w:t>
      </w:r>
      <w:r w:rsidR="002D7482">
        <w:t>.</w:t>
      </w:r>
      <w:r w:rsidR="002D7482">
        <w:br/>
      </w:r>
      <w:r w:rsidR="00982215">
        <w:t>Inuti rd</w:t>
      </w:r>
      <w:r w:rsidR="002D7482">
        <w:t>parse</w:t>
      </w:r>
      <w:r w:rsidR="00982215">
        <w:t xml:space="preserve"> finns en</w:t>
      </w:r>
      <w:r w:rsidR="002D7482">
        <w:t xml:space="preserve"> "token()" funktion</w:t>
      </w:r>
      <w:r w:rsidR="00B74328">
        <w:t>.</w:t>
      </w:r>
      <w:r w:rsidR="002D7482">
        <w:t xml:space="preserve"> </w:t>
      </w:r>
      <w:r w:rsidR="00B74328">
        <w:t>D</w:t>
      </w:r>
      <w:r w:rsidR="00FD1533">
        <w:t xml:space="preserve">en </w:t>
      </w:r>
      <w:r w:rsidR="002D7482">
        <w:t>använder sig av regul</w:t>
      </w:r>
      <w:r w:rsidR="001C6052">
        <w:t>j</w:t>
      </w:r>
      <w:r w:rsidR="002D7482">
        <w:t>ära utryck</w:t>
      </w:r>
      <w:r w:rsidR="00447CBF">
        <w:t xml:space="preserve"> </w:t>
      </w:r>
      <w:r w:rsidR="002D7482">
        <w:t>för</w:t>
      </w:r>
      <w:r w:rsidR="00BC5575">
        <w:t xml:space="preserve"> att</w:t>
      </w:r>
      <w:r w:rsidR="002D7482">
        <w:t xml:space="preserve"> strukturera en given sträng till tokens som parse</w:t>
      </w:r>
      <w:r w:rsidR="00BC5575">
        <w:t>r</w:t>
      </w:r>
      <w:r w:rsidR="002D7482">
        <w:t xml:space="preserve">n </w:t>
      </w:r>
      <w:r w:rsidR="00BC5575">
        <w:t xml:space="preserve">sedan </w:t>
      </w:r>
      <w:r w:rsidR="002D7482">
        <w:t>använ</w:t>
      </w:r>
      <w:r w:rsidR="00FA5A78">
        <w:t>der</w:t>
      </w:r>
      <w:r w:rsidR="002D7482">
        <w:t>.</w:t>
      </w:r>
    </w:p>
    <w:p w14:paraId="2B950882" w14:textId="7C85A382" w:rsidR="006B6391" w:rsidRDefault="00083AC0" w:rsidP="00C4181D">
      <w:pPr>
        <w:spacing w:line="240" w:lineRule="auto"/>
      </w:pPr>
      <w:r>
        <w:t>Parsing</w:t>
      </w:r>
      <w:r w:rsidR="00C4181D">
        <w:t>:</w:t>
      </w:r>
      <w:r w:rsidR="00C4181D">
        <w:br/>
      </w:r>
      <w:r w:rsidR="007C03FC">
        <w:t xml:space="preserve">Parsern </w:t>
      </w:r>
      <w:r w:rsidR="00C4181D">
        <w:t>använder sig utav den givna sekvensen av tokens för att matcha enligt alla Automatos regler. Av dessa matchningar skapas ett Abstrakt syntax</w:t>
      </w:r>
      <w:r w:rsidR="00A731F6">
        <w:t>/klass</w:t>
      </w:r>
      <w:r w:rsidR="00C4181D">
        <w:t>träd. Nästan varje matchning skap</w:t>
      </w:r>
      <w:r w:rsidR="00FB420D">
        <w:t>a</w:t>
      </w:r>
      <w:r w:rsidR="00C4181D">
        <w:t>r en egen nod i detta abstrakta syntax</w:t>
      </w:r>
      <w:r w:rsidR="003A3562">
        <w:t>/klass</w:t>
      </w:r>
      <w:r w:rsidR="00C4181D">
        <w:t>träd. Vissa regler är dock bara i språket för att förtydliga strukturen.</w:t>
      </w:r>
      <w:r w:rsidR="00FA6451">
        <w:br/>
      </w:r>
      <w:r w:rsidR="00C4181D">
        <w:t>Match</w:t>
      </w:r>
      <w:r w:rsidR="00C67396">
        <w:t>-</w:t>
      </w:r>
      <w:r w:rsidR="00C4181D">
        <w:t>gra</w:t>
      </w:r>
      <w:r w:rsidR="00C67396">
        <w:t>m</w:t>
      </w:r>
      <w:r w:rsidR="00C4181D">
        <w:t xml:space="preserve">matiken är skriven </w:t>
      </w:r>
      <w:r w:rsidR="00A923D0">
        <w:t xml:space="preserve">med </w:t>
      </w:r>
      <w:r w:rsidR="00C4181D">
        <w:t xml:space="preserve">BNF struktur, och är </w:t>
      </w:r>
      <w:r w:rsidR="0063503F">
        <w:t>dokumenterat</w:t>
      </w:r>
      <w:r w:rsidR="00C4181D">
        <w:t xml:space="preserve"> </w:t>
      </w:r>
      <w:r w:rsidR="00BE080E">
        <w:t>ovanför.</w:t>
      </w:r>
    </w:p>
    <w:p w14:paraId="01EE9A77" w14:textId="77777777" w:rsidR="00DA6074" w:rsidRDefault="006B6391" w:rsidP="006B6391">
      <w:pPr>
        <w:spacing w:line="240" w:lineRule="auto"/>
      </w:pPr>
      <w:r>
        <w:t>Evaluering:</w:t>
      </w:r>
      <w:r>
        <w:br/>
        <w:t>När hela token sekvensen har matchat korrekt, och det abstrakta syntaxträdet är klart, evalueras det.</w:t>
      </w:r>
      <w:r w:rsidR="00AE658B">
        <w:br/>
      </w:r>
      <w:r>
        <w:t>I evaluering evalueras det givna syntaxträdet</w:t>
      </w:r>
      <w:r w:rsidR="00F17AD3">
        <w:t>.</w:t>
      </w:r>
      <w:r>
        <w:t xml:space="preserve"> </w:t>
      </w:r>
      <w:r w:rsidR="00F17AD3">
        <w:t>H</w:t>
      </w:r>
      <w:r>
        <w:t xml:space="preserve">är beräknas, sparas och skapas de beskrivna </w:t>
      </w:r>
      <w:r w:rsidR="006E571F">
        <w:t>uttrycken</w:t>
      </w:r>
      <w:r>
        <w:t xml:space="preserve">, </w:t>
      </w:r>
      <w:r w:rsidR="00054234">
        <w:t>variabeldeklarationerna</w:t>
      </w:r>
      <w:r>
        <w:t xml:space="preserve">, </w:t>
      </w:r>
      <w:r w:rsidR="00054234">
        <w:t>funktionsdefinitionerna, med mera</w:t>
      </w:r>
      <w:r>
        <w:t xml:space="preserve">. </w:t>
      </w:r>
      <w:r w:rsidR="008A4D40">
        <w:t>Noden högst upp i syntaxträdet evalueras först, och den i evaluerar i sin tur de noder som ligger under denna nod.</w:t>
      </w:r>
      <w:r w:rsidR="00EA68AE">
        <w:t xml:space="preserve"> Detta skapar en dominoeffekt mellan noderna, och programmet evalueras som man förväntar sig.</w:t>
      </w:r>
    </w:p>
    <w:p w14:paraId="3043E3E7" w14:textId="77777777" w:rsidR="00D7343A" w:rsidRDefault="00DA6074" w:rsidP="00DA6074">
      <w:pPr>
        <w:pStyle w:val="Rubrik3"/>
      </w:pPr>
      <w:r>
        <w:t>Installation och användning</w:t>
      </w:r>
    </w:p>
    <w:p w14:paraId="67AC7B50" w14:textId="77777777" w:rsidR="009C7243" w:rsidRDefault="00B42DE9" w:rsidP="00B42DE9">
      <w:r>
        <w:t>Programspråket är just nu inte tillgänglig för nedladdning, detta kommer säkert ändras i framtiden. Håll utkik på TDP019’s kurshemsida</w:t>
      </w:r>
      <w:r w:rsidR="00B22FA6">
        <w:t xml:space="preserve"> </w:t>
      </w:r>
      <w:r w:rsidR="00FB69D5">
        <w:t>så finns det säkert en nedladdning där någon dag.</w:t>
      </w:r>
    </w:p>
    <w:p w14:paraId="01C07831" w14:textId="2E28613E" w:rsidR="009D3753" w:rsidRDefault="000765D4" w:rsidP="00B42DE9">
      <w:r>
        <w:t>Innan språket kan användas så måste språket som Automato vara utvecklad i vara installerad.</w:t>
      </w:r>
      <w:r w:rsidR="00606C07">
        <w:t xml:space="preserve"> Installera Ruby från </w:t>
      </w:r>
      <w:hyperlink r:id="rId61" w:history="1">
        <w:r w:rsidR="00606C07" w:rsidRPr="00606C07">
          <w:rPr>
            <w:rStyle w:val="Hyperlnk"/>
          </w:rPr>
          <w:t>https://www.ruby-lang.org/en/downloads/</w:t>
        </w:r>
      </w:hyperlink>
      <w:r w:rsidR="006A23EE">
        <w:t xml:space="preserve">. Notera att du måste </w:t>
      </w:r>
      <w:r w:rsidR="007A20FA">
        <w:t xml:space="preserve">använda </w:t>
      </w:r>
      <w:r w:rsidR="008E7246">
        <w:t>ett</w:t>
      </w:r>
      <w:r w:rsidR="007A20FA">
        <w:t xml:space="preserve"> Windows-baserat operativsystem</w:t>
      </w:r>
      <w:r w:rsidR="006A23EE">
        <w:t xml:space="preserve"> för att språket ska fungera som det ska.</w:t>
      </w:r>
    </w:p>
    <w:p w14:paraId="3BA7D588" w14:textId="77777777" w:rsidR="009366EC" w:rsidRDefault="009D3753" w:rsidP="00B42DE9">
      <w:r>
        <w:t>När du har Ruby installerat och språkets filer nedladdade så är det dags att koda!</w:t>
      </w:r>
      <w:r w:rsidR="005B2927">
        <w:t xml:space="preserve"> Skriv din kod i en textfil</w:t>
      </w:r>
      <w:r w:rsidR="004B549D">
        <w:t xml:space="preserve"> och spara den på ditt system.</w:t>
      </w:r>
      <w:r w:rsidR="000A09F5">
        <w:t xml:space="preserve"> För att exekvera koden så öppnar du en terminal / kommandotol</w:t>
      </w:r>
      <w:r w:rsidR="00C470A5">
        <w:t>k, navigerar till mappen där automato.rb ligger, och sedan skriver ”ruby automato.rb &lt;CODE.TXT&gt;</w:t>
      </w:r>
      <w:r w:rsidR="002A1C27">
        <w:t>” där &lt;CODE.TXT&gt;</w:t>
      </w:r>
      <w:r w:rsidR="00AD4A65">
        <w:t xml:space="preserve"> är sökvägen till din kodfil.</w:t>
      </w:r>
    </w:p>
    <w:p w14:paraId="44E5D882" w14:textId="3C559E54" w:rsidR="00744F8D" w:rsidRPr="00C4181D" w:rsidRDefault="00E32CA3" w:rsidP="00B42DE9">
      <w:r>
        <w:br w:type="page"/>
      </w:r>
    </w:p>
    <w:p w14:paraId="159BB905" w14:textId="77777777" w:rsidR="00070520" w:rsidRPr="00070520" w:rsidRDefault="00744F8D" w:rsidP="00070520">
      <w:pPr>
        <w:pStyle w:val="Rubrik1"/>
      </w:pPr>
      <w:r>
        <w:lastRenderedPageBreak/>
        <w:t>Erfarenheter och reflektion</w:t>
      </w:r>
    </w:p>
    <w:p w14:paraId="5D3B4BC6" w14:textId="49BCFC98" w:rsidR="00E363DC" w:rsidRDefault="00E363DC" w:rsidP="00E363DC">
      <w:r>
        <w:t xml:space="preserve">Parsern vi använde är samma som gavs ut till vissa uppgifter i TDP007, rdparse.rb. Den var väldigt smidig att använda. Parsern tog emot nästan ren BNF-grammatik och betedde sig så man förväntade </w:t>
      </w:r>
      <w:r w:rsidR="00945641">
        <w:t>sig</w:t>
      </w:r>
      <w:r>
        <w:t>. Loggfunktionerna var även extremt hjälpsamma om matchningar inte fungerade så de skulle.</w:t>
      </w:r>
    </w:p>
    <w:p w14:paraId="46D6CCB6" w14:textId="25F92D3D" w:rsidR="00E363DC" w:rsidRDefault="00E363DC" w:rsidP="00E363DC">
      <w:r>
        <w:t>Det första tillvägagångssättet vi testade stötte på problem senare i projektet. Det sättet parsade koden, och utförde programlogik precis när viss grammatik matchade.</w:t>
      </w:r>
    </w:p>
    <w:p w14:paraId="39783D88" w14:textId="2B0237EC" w:rsidR="00E363DC" w:rsidRDefault="00E363DC" w:rsidP="00E363DC">
      <w:r>
        <w:t xml:space="preserve">Vi byggde alltså </w:t>
      </w:r>
      <w:r w:rsidR="00224650">
        <w:t>inget abstrakt</w:t>
      </w:r>
      <w:r>
        <w:t xml:space="preserve"> </w:t>
      </w:r>
      <w:r w:rsidR="00224650">
        <w:t>syntax/klassträd</w:t>
      </w:r>
      <w:r>
        <w:t xml:space="preserve"> utanför parsen, utan utförde logik precis där matchningarna hände. Detta stötte på problem när flera delmatchningar passade, vissa instruktioner kunde utföras flera gånger, och det var extremt knöligt att få det pålitligt.</w:t>
      </w:r>
    </w:p>
    <w:p w14:paraId="54DD54F5" w14:textId="2E3B06CE" w:rsidR="00E363DC" w:rsidRDefault="00E363DC" w:rsidP="00E363DC">
      <w:r>
        <w:t>För att lösa detta problem så byggde vi om match-logiken en del. Nu så byggs e</w:t>
      </w:r>
      <w:r w:rsidR="00C42A1B">
        <w:t>tt slags</w:t>
      </w:r>
      <w:r>
        <w:t xml:space="preserve"> </w:t>
      </w:r>
      <w:r w:rsidR="00C42A1B">
        <w:t>klassträd</w:t>
      </w:r>
      <w:r>
        <w:t xml:space="preserve"> upp med föräldrar och barn-</w:t>
      </w:r>
      <w:r w:rsidR="00166C62">
        <w:t>noder</w:t>
      </w:r>
      <w:r>
        <w:t>. Alla dessa klasser har en evaluate-funktion som gör vissa grejor.</w:t>
      </w:r>
    </w:p>
    <w:p w14:paraId="108F63A6" w14:textId="6401A261" w:rsidR="00E363DC" w:rsidRDefault="00E363DC" w:rsidP="00E363DC">
      <w:r>
        <w:t>När en hel kodfil har parsats så får vi en toppnivå-klass i trädet</w:t>
      </w:r>
      <w:r w:rsidR="00A67C98">
        <w:t>.</w:t>
      </w:r>
      <w:r>
        <w:t xml:space="preserve"> </w:t>
      </w:r>
      <w:r w:rsidR="00A67C98">
        <w:t>E</w:t>
      </w:r>
      <w:r>
        <w:t xml:space="preserve">xekverar vi evaluate på den så går en domino-effekt genom hela trädstrukturen och programmet utför instruktioner </w:t>
      </w:r>
      <w:r w:rsidR="00ED5565">
        <w:t xml:space="preserve">så </w:t>
      </w:r>
      <w:r>
        <w:t>som man skulle förvänta sig.</w:t>
      </w:r>
    </w:p>
    <w:p w14:paraId="439CDFDB" w14:textId="04023CCE" w:rsidR="00E363DC" w:rsidRDefault="00E363DC" w:rsidP="00E363DC">
      <w:r>
        <w:t>Denna klassombyggnad var väldigt enkel att utföra. Vi hade en rätt så väldefinierad BNF-grammatik till språket innan vi påbörjade utvecklingen, så det var egentligen bara att ändra vad som hände när grammatiken matchade.</w:t>
      </w:r>
    </w:p>
    <w:p w14:paraId="080B0B57" w14:textId="3E1C6EEF" w:rsidR="00E363DC" w:rsidRDefault="00E363DC" w:rsidP="00E363DC">
      <w:r>
        <w:t xml:space="preserve">Att vi hade en så pass </w:t>
      </w:r>
      <w:r w:rsidR="003E2E91">
        <w:t>väldefinierad</w:t>
      </w:r>
      <w:r>
        <w:t xml:space="preserve"> BNF har hjälp oss mycket igenom hela processen, då vi till exempel kunde </w:t>
      </w:r>
      <w:r w:rsidR="003E2E91">
        <w:t>utnyttja</w:t>
      </w:r>
      <w:r>
        <w:t xml:space="preserve"> oss av att se vilka saker som </w:t>
      </w:r>
      <w:r w:rsidR="003E2E91">
        <w:t>berodde</w:t>
      </w:r>
      <w:r>
        <w:t xml:space="preserve"> på varandra, och då se i vilken ordning sakerna skulle implementeras. Samt </w:t>
      </w:r>
      <w:r w:rsidR="003E2E91">
        <w:t>kunde vi</w:t>
      </w:r>
      <w:r>
        <w:t xml:space="preserve"> lätt se vilka saker som eventuellt kunde avveckla</w:t>
      </w:r>
      <w:r w:rsidR="009029A6">
        <w:t>s</w:t>
      </w:r>
      <w:r>
        <w:t>.</w:t>
      </w:r>
    </w:p>
    <w:p w14:paraId="2ABEB929" w14:textId="77777777" w:rsidR="00E363DC" w:rsidRDefault="00E363DC" w:rsidP="00E363DC">
      <w:r>
        <w:t>Vi lärde oss även en del om hur Ruby's gem-funktioner fungerar. Innan så kändes det lite magiskt, man bara skrev 'gem install auto_click' i terminalen, och så fungerade resten automatiskt.</w:t>
      </w:r>
    </w:p>
    <w:p w14:paraId="266298A1" w14:textId="2D0EFAAA" w:rsidR="00E363DC" w:rsidRDefault="00E363DC" w:rsidP="00E363DC">
      <w:r>
        <w:t>Gemet som vi använde oss av för automation heter auto_click. Det gemet var lite föråldrat och hade inte fullt stöd i den moderna Ruby-versionen vi använde, så vi var tvungna att göra en liten fix i dess källkod för att det skulle fungera väl. Vi lärde oss då var Ruby-gems är lagrade, och insåg även att det inte är magi, det är helt enkelt Ruby-kod</w:t>
      </w:r>
      <w:r w:rsidR="000A29EB">
        <w:t xml:space="preserve"> med lite gem-filer på toppen</w:t>
      </w:r>
      <w:r>
        <w:t>! Efter fixen så flyttade vi källkoden för gemet in i vår projektmapp, och fick det att fungera utan att en 'gem install' behövdes.</w:t>
      </w:r>
    </w:p>
    <w:p w14:paraId="465D3F31" w14:textId="34434DD7" w:rsidR="00E363DC" w:rsidRDefault="00E363DC" w:rsidP="00E363DC">
      <w:r>
        <w:t xml:space="preserve">Under projektets gång så har vi insett fördelarna med att föra enhetstester. Redan tidigt i projektet så var det enkelt att ta sönder gamla funktioner när man utvecklade nya funktioner. Grammatik kunde enkelt gå sönder, returvärden kunde bete sig på oväntade sett, med mera. Vi började då föra en test-fil som innehöll omfattande tester för alla funktioner i språket. </w:t>
      </w:r>
      <w:r w:rsidR="00517AF0">
        <w:t>I den filen matade vi in kod, och vad för värden vi förväntade oss från den kodexekveringen.</w:t>
      </w:r>
      <w:r w:rsidR="00331055">
        <w:t xml:space="preserve"> </w:t>
      </w:r>
      <w:r>
        <w:t>Innan vi var nöjda med nya funktioner så körde vi testfilen för att ta reda på om saker hade gått sönder.</w:t>
      </w:r>
    </w:p>
    <w:p w14:paraId="3CFE6CDE" w14:textId="78EED13E" w:rsidR="00E363DC" w:rsidRDefault="00E363DC" w:rsidP="00E363DC">
      <w:r>
        <w:lastRenderedPageBreak/>
        <w:t>Vi har dock även insett att man inte alltid ska vara lat när man skriver testerna. Då till exempel denna kod:</w:t>
      </w:r>
      <w:r w:rsidR="006138B3">
        <w:t xml:space="preserve"> </w:t>
      </w:r>
      <w:r>
        <w:t xml:space="preserve">"a=1; a,b += 1,2" fungerade. </w:t>
      </w:r>
      <w:r w:rsidR="006138B3">
        <w:br/>
      </w:r>
      <w:r>
        <w:t xml:space="preserve">Detta berodde på att ett test innan har skapat </w:t>
      </w:r>
      <w:r w:rsidR="004B0A91">
        <w:t>variabeln</w:t>
      </w:r>
      <w:r>
        <w:t xml:space="preserve"> b. Att detta var fallet gömde felet att denna kod inte borde fungera, vilket tog oss två veckor att inse.</w:t>
      </w:r>
    </w:p>
    <w:p w14:paraId="07A36054" w14:textId="276B6E02" w:rsidR="00E363DC" w:rsidRDefault="00E363DC" w:rsidP="00E363DC">
      <w:r>
        <w:t>Språkspecifikationen har en del ski</w:t>
      </w:r>
      <w:r w:rsidR="008B7662">
        <w:t>l</w:t>
      </w:r>
      <w:r>
        <w:t>lnader mot den slutgiltiga produkten.</w:t>
      </w:r>
    </w:p>
    <w:p w14:paraId="6ED2444D" w14:textId="4DB3BD68" w:rsidR="00E363DC" w:rsidRDefault="00E363DC" w:rsidP="00E363DC">
      <w:r>
        <w:t xml:space="preserve">En av dessa </w:t>
      </w:r>
      <w:r w:rsidR="002960A7">
        <w:t>skillnader</w:t>
      </w:r>
      <w:r>
        <w:t xml:space="preserve"> var att lyssna efter tangentbordsknappar och utföra </w:t>
      </w:r>
      <w:r w:rsidR="004D66F3">
        <w:t>kod</w:t>
      </w:r>
      <w:r>
        <w:t xml:space="preserve"> när dessa upptäcks. Vi kunde inte hitta något sätt att effektivt lyssna efter tangentbordstryck, och även om vi gjorde det så hade vi ingen aning om hur man skulle "blockera" det knapptrycket och utföra andra funktioner istället. Slutgiltiga språket måste exekveras genom en terminal.</w:t>
      </w:r>
    </w:p>
    <w:p w14:paraId="67A5900B" w14:textId="347B42BF" w:rsidR="00E363DC" w:rsidRDefault="00E363DC" w:rsidP="00E363DC">
      <w:r>
        <w:t>Scope i språket liknar det som i Python/Ruby. Skil</w:t>
      </w:r>
      <w:r w:rsidR="001572FA">
        <w:t>l</w:t>
      </w:r>
      <w:r>
        <w:t xml:space="preserve">naden vi har implementerat är att variabler/funktioner kan nås från tidigare scope. En </w:t>
      </w:r>
      <w:r w:rsidR="001572FA">
        <w:t>funktion</w:t>
      </w:r>
      <w:r>
        <w:t xml:space="preserve"> skulle kunna använda sig av variabler från det ställe den kallades ifrån. Dock så liknar vi Python/Ruby i det att variabler skapas bara i det lokala scopet, och kan bara flyttas mella</w:t>
      </w:r>
      <w:r w:rsidR="002279CA">
        <w:t>n</w:t>
      </w:r>
      <w:r>
        <w:t xml:space="preserve"> scop</w:t>
      </w:r>
      <w:r w:rsidR="002279CA">
        <w:t>e</w:t>
      </w:r>
      <w:r>
        <w:t xml:space="preserve"> med hjälp av return. </w:t>
      </w:r>
      <w:r w:rsidR="0028182E">
        <w:t>Att</w:t>
      </w:r>
      <w:r>
        <w:t xml:space="preserve"> funktioner har lokalt scope så </w:t>
      </w:r>
      <w:r w:rsidR="007545CE">
        <w:t xml:space="preserve">gjorde </w:t>
      </w:r>
      <w:r>
        <w:t>det effektivt pass-by-value, i slutändan.</w:t>
      </w:r>
    </w:p>
    <w:p w14:paraId="1215AC1E" w14:textId="3F7D41D2" w:rsidR="004C73A4" w:rsidRDefault="00E363DC" w:rsidP="00E363DC">
      <w:r>
        <w:t xml:space="preserve">I exempelkoden i språkspecifikationen så hade vi </w:t>
      </w:r>
      <w:r w:rsidR="003275AD">
        <w:t>radbrytn</w:t>
      </w:r>
      <w:bookmarkStart w:id="24" w:name="_GoBack"/>
      <w:bookmarkEnd w:id="24"/>
      <w:r w:rsidR="003275AD">
        <w:t>ing</w:t>
      </w:r>
      <w:r>
        <w:t xml:space="preserve"> (\n) som skiljare mellan uttryck, eller semikolon (;) som skiljare om man skriver många uttryck på samma rad. Detta fick problem i slutändan </w:t>
      </w:r>
      <w:r w:rsidR="00F35CFE">
        <w:t>d</w:t>
      </w:r>
      <w:r>
        <w:t xml:space="preserve">å vi i vissa fall ville att </w:t>
      </w:r>
      <w:r w:rsidR="00835A5A">
        <w:t xml:space="preserve">radbrytning </w:t>
      </w:r>
      <w:r>
        <w:t>skull</w:t>
      </w:r>
      <w:r w:rsidR="003405B8">
        <w:t>e</w:t>
      </w:r>
      <w:r>
        <w:t xml:space="preserve"> ha betydelse (som skiljare), och i vissa fall inte ha någon betydelse alls (som när man skriver med block.). Med </w:t>
      </w:r>
      <w:r w:rsidR="00835A5A">
        <w:t xml:space="preserve">radbrytning </w:t>
      </w:r>
      <w:r>
        <w:t>som skiljare så var man tvungen att ha alla kontrollsatser som enradare, vilket inte är rimligt. I slutändan så blev semikolon skiljaren mellan uttryck, whitespace spelar ingen roll alls. Om det står flera uttryck i rad så behöver man semikolon på alla uttryck förutom det sista, om det står ett enda uttryck i ett block, behövs inget semikolon alls. Exempe</w:t>
      </w:r>
      <w:r w:rsidR="00D20B57">
        <w:t>l:</w:t>
      </w:r>
      <w:bookmarkStart w:id="25" w:name="_MON_1587559421"/>
      <w:bookmarkEnd w:id="25"/>
      <w:r w:rsidR="00D34EA1">
        <w:object w:dxaOrig="9072" w:dyaOrig="965" w14:anchorId="45E34016">
          <v:shape id="_x0000_i1049" type="#_x0000_t75" style="width:453.75pt;height:48.75pt" o:ole="">
            <v:imagedata r:id="rId62" o:title=""/>
          </v:shape>
          <o:OLEObject Type="Embed" ProgID="Word.OpenDocumentText.12" ShapeID="_x0000_i1049" DrawAspect="Content" ObjectID="_1587802965" r:id="rId63"/>
        </w:object>
      </w:r>
      <w:r>
        <w:t>Automationsfunktionerna är rätt likt det som står i specifikationen, men med några skillnader. Send()-funktionen tar inte emot specialtangenter</w:t>
      </w:r>
      <w:r w:rsidR="008E48C7">
        <w:t>.</w:t>
      </w:r>
      <w:r>
        <w:t xml:space="preserve"> </w:t>
      </w:r>
      <w:r w:rsidR="008E48C7">
        <w:t>D</w:t>
      </w:r>
      <w:r>
        <w:t>en tar</w:t>
      </w:r>
      <w:r w:rsidR="00FC25D4">
        <w:t xml:space="preserve"> istället</w:t>
      </w:r>
      <w:r>
        <w:t xml:space="preserve"> emot en sträng som skrivs ut exakt som den skickades in, med stora bokstäver och specialtecken automatiskt formaterade. Vi lade till KeyStroke(), KeyDown(), och KeyUp()-funktioner som kan användas för mer minutiös kontroll. De kan ta emot enskilda tangenter och hålla ner/släppa de som man vill. Exempel:</w:t>
      </w:r>
      <w:r w:rsidR="00D34EA1">
        <w:br/>
      </w:r>
      <w:bookmarkStart w:id="26" w:name="_MON_1587559605"/>
      <w:bookmarkEnd w:id="26"/>
      <w:r w:rsidR="00D34EA1">
        <w:object w:dxaOrig="9072" w:dyaOrig="965" w14:anchorId="6A656238">
          <v:shape id="_x0000_i1050" type="#_x0000_t75" style="width:453.75pt;height:48.75pt" o:ole="">
            <v:imagedata r:id="rId64" o:title=""/>
          </v:shape>
          <o:OLEObject Type="Embed" ProgID="Word.OpenDocumentText.12" ShapeID="_x0000_i1050" DrawAspect="Content" ObjectID="_1587802966" r:id="rId65"/>
        </w:object>
      </w:r>
      <w:r w:rsidR="00D34EA1">
        <w:br/>
        <w:t>Koden ovan</w:t>
      </w:r>
      <w:r>
        <w:t xml:space="preserve"> skriver ut versalen K.</w:t>
      </w:r>
    </w:p>
    <w:sectPr w:rsidR="004C73A4">
      <w:headerReference w:type="default" r:id="rId66"/>
      <w:footerReference w:type="even" r:id="rId67"/>
      <w:footerReference w:type="default" r:id="rId68"/>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21826" w14:textId="77777777" w:rsidR="001C418A" w:rsidRDefault="001C418A">
      <w:pPr>
        <w:spacing w:after="0" w:line="240" w:lineRule="auto"/>
      </w:pPr>
      <w:r>
        <w:separator/>
      </w:r>
    </w:p>
  </w:endnote>
  <w:endnote w:type="continuationSeparator" w:id="0">
    <w:p w14:paraId="1E81D55F" w14:textId="77777777" w:rsidR="001C418A" w:rsidRDefault="001C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83BC" w14:textId="77777777" w:rsidR="001350FD" w:rsidRDefault="001350FD">
    <w:pPr>
      <w:jc w:val="right"/>
    </w:pPr>
  </w:p>
  <w:p w14:paraId="631BBE7A" w14:textId="77777777" w:rsidR="001350FD" w:rsidRDefault="001350FD">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3A673FD6" w14:textId="77777777" w:rsidR="001350FD" w:rsidRDefault="001350FD">
    <w:pPr>
      <w:jc w:val="right"/>
    </w:pPr>
    <w:r>
      <w:rPr>
        <w:noProof/>
      </w:rPr>
      <mc:AlternateContent>
        <mc:Choice Requires="wpg">
          <w:drawing>
            <wp:inline distT="0" distB="0" distL="0" distR="0" wp14:anchorId="35C14F55" wp14:editId="540D3B55">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
          <w:pict>
            <v:group w14:anchorId="03637197"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608D5B4" w14:textId="77777777" w:rsidR="001350FD" w:rsidRDefault="001350FD">
    <w:pPr>
      <w:pStyle w:val="Ingetavstnd"/>
      <w:rPr>
        <w:sz w:val="2"/>
        <w:szCs w:val="2"/>
      </w:rPr>
    </w:pPr>
  </w:p>
  <w:p w14:paraId="3BFB0F84" w14:textId="77777777" w:rsidR="001350FD" w:rsidRDefault="001350FD"/>
  <w:p w14:paraId="298F0C7A" w14:textId="77777777" w:rsidR="001350FD" w:rsidRDefault="001350FD"/>
  <w:p w14:paraId="6FDE6FC5" w14:textId="77777777" w:rsidR="001350FD" w:rsidRDefault="00135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17536" w14:textId="5780FE43" w:rsidR="001350FD" w:rsidRDefault="001350FD">
    <w:pPr>
      <w:jc w:val="center"/>
    </w:pPr>
    <w:r>
      <w:rPr>
        <w:rFonts w:hint="eastAsia"/>
        <w:color w:val="6076B4" w:themeColor="accent1"/>
      </w:rPr>
      <w:fldChar w:fldCharType="begin"/>
    </w:r>
    <w:r>
      <w:rPr>
        <w:color w:val="6076B4" w:themeColor="accent1"/>
      </w:rPr>
      <w:instrText>STYLEREF  "Rubrik 1"</w:instrText>
    </w:r>
    <w:r>
      <w:rPr>
        <w:rFonts w:hint="eastAsia"/>
        <w:color w:val="6076B4" w:themeColor="accent1"/>
      </w:rPr>
      <w:fldChar w:fldCharType="separate"/>
    </w:r>
    <w:r w:rsidR="00143362">
      <w:rPr>
        <w:noProof/>
        <w:color w:val="6076B4" w:themeColor="accent1"/>
      </w:rPr>
      <w:t>Erfarenheter och reflektion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6B03" w14:textId="77777777" w:rsidR="001C418A" w:rsidRDefault="001C418A">
      <w:pPr>
        <w:spacing w:after="0" w:line="240" w:lineRule="auto"/>
      </w:pPr>
      <w:r>
        <w:separator/>
      </w:r>
    </w:p>
  </w:footnote>
  <w:footnote w:type="continuationSeparator" w:id="0">
    <w:p w14:paraId="047CF7CA" w14:textId="77777777" w:rsidR="001C418A" w:rsidRDefault="001C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Rubrik"/>
      <w:id w:val="-1396499233"/>
      <w:dataBinding w:prefixMappings="xmlns:ns0='http://schemas.openxmlformats.org/package/2006/metadata/core-properties' xmlns:ns1='http://purl.org/dc/elements/1.1/'" w:xpath="/ns0:coreProperties[1]/ns1:title[1]" w:storeItemID="{6C3C8BC8-F283-45AE-878A-BAB7291924A1}"/>
      <w:text/>
    </w:sdtPr>
    <w:sdtEndPr/>
    <w:sdtContent>
      <w:p w14:paraId="505D1B09" w14:textId="77777777" w:rsidR="001350FD" w:rsidRDefault="001350FD">
        <w:pPr>
          <w:spacing w:after="0"/>
          <w:jc w:val="center"/>
          <w:rPr>
            <w:color w:val="E4E9EF" w:themeColor="background2"/>
          </w:rPr>
        </w:pPr>
        <w:proofErr w:type="spellStart"/>
        <w:r>
          <w:rPr>
            <w:color w:val="6076B4" w:themeColor="accent1"/>
          </w:rPr>
          <w:t>Automato</w:t>
        </w:r>
        <w:proofErr w:type="spellEnd"/>
      </w:p>
    </w:sdtContent>
  </w:sdt>
  <w:p w14:paraId="1EE30B1A" w14:textId="77777777" w:rsidR="001350FD" w:rsidRDefault="001350F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5414"/>
    <w:multiLevelType w:val="hybridMultilevel"/>
    <w:tmpl w:val="A2AE7546"/>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15:restartNumberingAfterBreak="0">
    <w:nsid w:val="24563246"/>
    <w:multiLevelType w:val="hybridMultilevel"/>
    <w:tmpl w:val="219CDE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2B"/>
    <w:rsid w:val="00003497"/>
    <w:rsid w:val="000075AE"/>
    <w:rsid w:val="00020BA6"/>
    <w:rsid w:val="00021C37"/>
    <w:rsid w:val="00023B42"/>
    <w:rsid w:val="00031611"/>
    <w:rsid w:val="000327DC"/>
    <w:rsid w:val="00035A23"/>
    <w:rsid w:val="00036950"/>
    <w:rsid w:val="0003703B"/>
    <w:rsid w:val="00040E56"/>
    <w:rsid w:val="00053B36"/>
    <w:rsid w:val="00054234"/>
    <w:rsid w:val="000544F1"/>
    <w:rsid w:val="00054635"/>
    <w:rsid w:val="00060EDD"/>
    <w:rsid w:val="00070520"/>
    <w:rsid w:val="0007250C"/>
    <w:rsid w:val="000765D4"/>
    <w:rsid w:val="0008348D"/>
    <w:rsid w:val="00083AC0"/>
    <w:rsid w:val="000875A8"/>
    <w:rsid w:val="00090880"/>
    <w:rsid w:val="000916D7"/>
    <w:rsid w:val="000A0331"/>
    <w:rsid w:val="000A09F5"/>
    <w:rsid w:val="000A29EB"/>
    <w:rsid w:val="000B12A9"/>
    <w:rsid w:val="000B74FC"/>
    <w:rsid w:val="000C1B64"/>
    <w:rsid w:val="000C67B5"/>
    <w:rsid w:val="000D36D5"/>
    <w:rsid w:val="000F0120"/>
    <w:rsid w:val="000F08E3"/>
    <w:rsid w:val="000F5199"/>
    <w:rsid w:val="000F56CF"/>
    <w:rsid w:val="000F5EC3"/>
    <w:rsid w:val="00103012"/>
    <w:rsid w:val="00103FE6"/>
    <w:rsid w:val="001055E3"/>
    <w:rsid w:val="00112AE4"/>
    <w:rsid w:val="00115649"/>
    <w:rsid w:val="00122FEF"/>
    <w:rsid w:val="00124192"/>
    <w:rsid w:val="001350FD"/>
    <w:rsid w:val="00140047"/>
    <w:rsid w:val="00143362"/>
    <w:rsid w:val="001506DF"/>
    <w:rsid w:val="00156934"/>
    <w:rsid w:val="001572FA"/>
    <w:rsid w:val="00162043"/>
    <w:rsid w:val="00166623"/>
    <w:rsid w:val="00166C62"/>
    <w:rsid w:val="001766F7"/>
    <w:rsid w:val="001816E5"/>
    <w:rsid w:val="00184BEC"/>
    <w:rsid w:val="001864AC"/>
    <w:rsid w:val="001A2F78"/>
    <w:rsid w:val="001B30C7"/>
    <w:rsid w:val="001B6F3C"/>
    <w:rsid w:val="001C174F"/>
    <w:rsid w:val="001C21F3"/>
    <w:rsid w:val="001C25AD"/>
    <w:rsid w:val="001C418A"/>
    <w:rsid w:val="001C6052"/>
    <w:rsid w:val="001D0216"/>
    <w:rsid w:val="001D46B7"/>
    <w:rsid w:val="001E4254"/>
    <w:rsid w:val="001F4B27"/>
    <w:rsid w:val="001F4D46"/>
    <w:rsid w:val="00200523"/>
    <w:rsid w:val="00200AC9"/>
    <w:rsid w:val="00215851"/>
    <w:rsid w:val="00221ECC"/>
    <w:rsid w:val="00224650"/>
    <w:rsid w:val="0022676A"/>
    <w:rsid w:val="002272ED"/>
    <w:rsid w:val="002279CA"/>
    <w:rsid w:val="00230A60"/>
    <w:rsid w:val="00232C4B"/>
    <w:rsid w:val="0023398A"/>
    <w:rsid w:val="00234D96"/>
    <w:rsid w:val="002360FE"/>
    <w:rsid w:val="00242490"/>
    <w:rsid w:val="00247075"/>
    <w:rsid w:val="002503D1"/>
    <w:rsid w:val="00257FEF"/>
    <w:rsid w:val="0026679C"/>
    <w:rsid w:val="00272205"/>
    <w:rsid w:val="002744F0"/>
    <w:rsid w:val="00275F82"/>
    <w:rsid w:val="0028182E"/>
    <w:rsid w:val="002863C9"/>
    <w:rsid w:val="00286E11"/>
    <w:rsid w:val="00291F54"/>
    <w:rsid w:val="00294A88"/>
    <w:rsid w:val="002960A7"/>
    <w:rsid w:val="002A1C27"/>
    <w:rsid w:val="002A2E33"/>
    <w:rsid w:val="002D12AB"/>
    <w:rsid w:val="002D41D7"/>
    <w:rsid w:val="002D7482"/>
    <w:rsid w:val="002E1B87"/>
    <w:rsid w:val="002E4F58"/>
    <w:rsid w:val="002E7104"/>
    <w:rsid w:val="002F0CE5"/>
    <w:rsid w:val="00302947"/>
    <w:rsid w:val="003103CC"/>
    <w:rsid w:val="0031227C"/>
    <w:rsid w:val="00321F0E"/>
    <w:rsid w:val="00322526"/>
    <w:rsid w:val="00324058"/>
    <w:rsid w:val="003247E7"/>
    <w:rsid w:val="00326DC0"/>
    <w:rsid w:val="003275AD"/>
    <w:rsid w:val="00331055"/>
    <w:rsid w:val="00340344"/>
    <w:rsid w:val="003405B8"/>
    <w:rsid w:val="00340B94"/>
    <w:rsid w:val="003445D2"/>
    <w:rsid w:val="00363639"/>
    <w:rsid w:val="00363839"/>
    <w:rsid w:val="003642AF"/>
    <w:rsid w:val="0037539A"/>
    <w:rsid w:val="00375617"/>
    <w:rsid w:val="00383AB2"/>
    <w:rsid w:val="00384D44"/>
    <w:rsid w:val="00392A90"/>
    <w:rsid w:val="00393383"/>
    <w:rsid w:val="00394644"/>
    <w:rsid w:val="00396771"/>
    <w:rsid w:val="003974C7"/>
    <w:rsid w:val="00397D86"/>
    <w:rsid w:val="003A1815"/>
    <w:rsid w:val="003A3562"/>
    <w:rsid w:val="003A40A5"/>
    <w:rsid w:val="003A6B40"/>
    <w:rsid w:val="003B6835"/>
    <w:rsid w:val="003C1C07"/>
    <w:rsid w:val="003C24EB"/>
    <w:rsid w:val="003C683B"/>
    <w:rsid w:val="003D793A"/>
    <w:rsid w:val="003E2E91"/>
    <w:rsid w:val="003F0D20"/>
    <w:rsid w:val="003F12DD"/>
    <w:rsid w:val="003F1E2B"/>
    <w:rsid w:val="003F27E7"/>
    <w:rsid w:val="00400A03"/>
    <w:rsid w:val="004030F5"/>
    <w:rsid w:val="00405205"/>
    <w:rsid w:val="00406564"/>
    <w:rsid w:val="004067E5"/>
    <w:rsid w:val="00413B47"/>
    <w:rsid w:val="00420C73"/>
    <w:rsid w:val="00424674"/>
    <w:rsid w:val="0042772E"/>
    <w:rsid w:val="00432B5F"/>
    <w:rsid w:val="004364C8"/>
    <w:rsid w:val="0044244E"/>
    <w:rsid w:val="00442EF7"/>
    <w:rsid w:val="004457FB"/>
    <w:rsid w:val="00447CBF"/>
    <w:rsid w:val="004657B5"/>
    <w:rsid w:val="004709C7"/>
    <w:rsid w:val="004A387D"/>
    <w:rsid w:val="004A428D"/>
    <w:rsid w:val="004B0A91"/>
    <w:rsid w:val="004B24C0"/>
    <w:rsid w:val="004B2E83"/>
    <w:rsid w:val="004B549D"/>
    <w:rsid w:val="004C2BDA"/>
    <w:rsid w:val="004C73A4"/>
    <w:rsid w:val="004C7783"/>
    <w:rsid w:val="004D1A7B"/>
    <w:rsid w:val="004D5FB6"/>
    <w:rsid w:val="004D6074"/>
    <w:rsid w:val="004D66F3"/>
    <w:rsid w:val="004E1099"/>
    <w:rsid w:val="004E2393"/>
    <w:rsid w:val="004E3932"/>
    <w:rsid w:val="004F220F"/>
    <w:rsid w:val="005055F3"/>
    <w:rsid w:val="00517AF0"/>
    <w:rsid w:val="00525C1D"/>
    <w:rsid w:val="0053370C"/>
    <w:rsid w:val="00534682"/>
    <w:rsid w:val="0054739A"/>
    <w:rsid w:val="00551AFF"/>
    <w:rsid w:val="0056277C"/>
    <w:rsid w:val="00570C83"/>
    <w:rsid w:val="005756BC"/>
    <w:rsid w:val="005779FD"/>
    <w:rsid w:val="00583FB5"/>
    <w:rsid w:val="0058644D"/>
    <w:rsid w:val="00590A9E"/>
    <w:rsid w:val="005A66E9"/>
    <w:rsid w:val="005A7FAB"/>
    <w:rsid w:val="005B2927"/>
    <w:rsid w:val="005B37F9"/>
    <w:rsid w:val="005B6FD2"/>
    <w:rsid w:val="005C04D7"/>
    <w:rsid w:val="005D0082"/>
    <w:rsid w:val="005D2CD0"/>
    <w:rsid w:val="005D422C"/>
    <w:rsid w:val="005D5AC7"/>
    <w:rsid w:val="005E44E6"/>
    <w:rsid w:val="005E4C41"/>
    <w:rsid w:val="005E5108"/>
    <w:rsid w:val="005E6A58"/>
    <w:rsid w:val="005E786E"/>
    <w:rsid w:val="00604732"/>
    <w:rsid w:val="00605136"/>
    <w:rsid w:val="00606C07"/>
    <w:rsid w:val="006078EC"/>
    <w:rsid w:val="00610B05"/>
    <w:rsid w:val="00612E39"/>
    <w:rsid w:val="006138B3"/>
    <w:rsid w:val="00613E8B"/>
    <w:rsid w:val="00626844"/>
    <w:rsid w:val="006307C0"/>
    <w:rsid w:val="0063503F"/>
    <w:rsid w:val="00641B55"/>
    <w:rsid w:val="00642891"/>
    <w:rsid w:val="00664DC6"/>
    <w:rsid w:val="00676938"/>
    <w:rsid w:val="00682798"/>
    <w:rsid w:val="00683ABA"/>
    <w:rsid w:val="006919BD"/>
    <w:rsid w:val="006927E6"/>
    <w:rsid w:val="006A23EE"/>
    <w:rsid w:val="006A2F86"/>
    <w:rsid w:val="006A536C"/>
    <w:rsid w:val="006B6391"/>
    <w:rsid w:val="006C6ABC"/>
    <w:rsid w:val="006D0B0B"/>
    <w:rsid w:val="006D3D7C"/>
    <w:rsid w:val="006E14FC"/>
    <w:rsid w:val="006E571F"/>
    <w:rsid w:val="006F3AE6"/>
    <w:rsid w:val="00702A9B"/>
    <w:rsid w:val="007101B8"/>
    <w:rsid w:val="00722DFF"/>
    <w:rsid w:val="0072554D"/>
    <w:rsid w:val="00731F51"/>
    <w:rsid w:val="00734310"/>
    <w:rsid w:val="007344FF"/>
    <w:rsid w:val="00744F8D"/>
    <w:rsid w:val="00752A8D"/>
    <w:rsid w:val="007545CE"/>
    <w:rsid w:val="00760BC8"/>
    <w:rsid w:val="00766F66"/>
    <w:rsid w:val="00770B7C"/>
    <w:rsid w:val="007735A5"/>
    <w:rsid w:val="00774315"/>
    <w:rsid w:val="007765E0"/>
    <w:rsid w:val="00776DA8"/>
    <w:rsid w:val="007912C3"/>
    <w:rsid w:val="0079286D"/>
    <w:rsid w:val="00792EB6"/>
    <w:rsid w:val="007953DB"/>
    <w:rsid w:val="007976CA"/>
    <w:rsid w:val="0079795D"/>
    <w:rsid w:val="007A0800"/>
    <w:rsid w:val="007A20FA"/>
    <w:rsid w:val="007A69A8"/>
    <w:rsid w:val="007B036A"/>
    <w:rsid w:val="007B4BFE"/>
    <w:rsid w:val="007B5C98"/>
    <w:rsid w:val="007C03FC"/>
    <w:rsid w:val="007C45FF"/>
    <w:rsid w:val="007D0E01"/>
    <w:rsid w:val="007D7C2F"/>
    <w:rsid w:val="007E61F1"/>
    <w:rsid w:val="007F6951"/>
    <w:rsid w:val="00800C87"/>
    <w:rsid w:val="00801DD6"/>
    <w:rsid w:val="0080646A"/>
    <w:rsid w:val="00810A32"/>
    <w:rsid w:val="00810E15"/>
    <w:rsid w:val="00810E91"/>
    <w:rsid w:val="008125C8"/>
    <w:rsid w:val="008148E7"/>
    <w:rsid w:val="008150A9"/>
    <w:rsid w:val="00817C29"/>
    <w:rsid w:val="00821C94"/>
    <w:rsid w:val="00830D04"/>
    <w:rsid w:val="00835271"/>
    <w:rsid w:val="00835A5A"/>
    <w:rsid w:val="008370CF"/>
    <w:rsid w:val="00840520"/>
    <w:rsid w:val="008407F7"/>
    <w:rsid w:val="00843B10"/>
    <w:rsid w:val="00851DFC"/>
    <w:rsid w:val="00854761"/>
    <w:rsid w:val="00863832"/>
    <w:rsid w:val="0087007C"/>
    <w:rsid w:val="0087095E"/>
    <w:rsid w:val="00870EE2"/>
    <w:rsid w:val="00872A3D"/>
    <w:rsid w:val="00876149"/>
    <w:rsid w:val="0088289E"/>
    <w:rsid w:val="00890094"/>
    <w:rsid w:val="008902B9"/>
    <w:rsid w:val="00893C50"/>
    <w:rsid w:val="008A081B"/>
    <w:rsid w:val="008A115E"/>
    <w:rsid w:val="008A238A"/>
    <w:rsid w:val="008A4D40"/>
    <w:rsid w:val="008A4E09"/>
    <w:rsid w:val="008A61F6"/>
    <w:rsid w:val="008A6627"/>
    <w:rsid w:val="008A747E"/>
    <w:rsid w:val="008B0B08"/>
    <w:rsid w:val="008B2310"/>
    <w:rsid w:val="008B7662"/>
    <w:rsid w:val="008C0BBC"/>
    <w:rsid w:val="008C1EF9"/>
    <w:rsid w:val="008C2504"/>
    <w:rsid w:val="008C5A76"/>
    <w:rsid w:val="008C7C58"/>
    <w:rsid w:val="008D16A9"/>
    <w:rsid w:val="008D5EE8"/>
    <w:rsid w:val="008D7DD6"/>
    <w:rsid w:val="008E3070"/>
    <w:rsid w:val="008E3ADB"/>
    <w:rsid w:val="008E48C7"/>
    <w:rsid w:val="008E7246"/>
    <w:rsid w:val="008F0643"/>
    <w:rsid w:val="008F4F52"/>
    <w:rsid w:val="008F7BD9"/>
    <w:rsid w:val="009029A6"/>
    <w:rsid w:val="00903BA5"/>
    <w:rsid w:val="0090458F"/>
    <w:rsid w:val="00915EA1"/>
    <w:rsid w:val="00916A73"/>
    <w:rsid w:val="009220F7"/>
    <w:rsid w:val="00931EA3"/>
    <w:rsid w:val="009366EC"/>
    <w:rsid w:val="00940C20"/>
    <w:rsid w:val="00945641"/>
    <w:rsid w:val="00952D11"/>
    <w:rsid w:val="00961734"/>
    <w:rsid w:val="009759A0"/>
    <w:rsid w:val="00982215"/>
    <w:rsid w:val="009875AD"/>
    <w:rsid w:val="009912FE"/>
    <w:rsid w:val="00992A1C"/>
    <w:rsid w:val="009939BF"/>
    <w:rsid w:val="00996439"/>
    <w:rsid w:val="009A0918"/>
    <w:rsid w:val="009B554F"/>
    <w:rsid w:val="009B612D"/>
    <w:rsid w:val="009B7482"/>
    <w:rsid w:val="009C7243"/>
    <w:rsid w:val="009C74B1"/>
    <w:rsid w:val="009D3336"/>
    <w:rsid w:val="009D3753"/>
    <w:rsid w:val="009D3867"/>
    <w:rsid w:val="009D5B76"/>
    <w:rsid w:val="009D7B19"/>
    <w:rsid w:val="009E6D47"/>
    <w:rsid w:val="009F061A"/>
    <w:rsid w:val="009F1140"/>
    <w:rsid w:val="00A03EA2"/>
    <w:rsid w:val="00A04952"/>
    <w:rsid w:val="00A2407A"/>
    <w:rsid w:val="00A25D22"/>
    <w:rsid w:val="00A35FF0"/>
    <w:rsid w:val="00A412C2"/>
    <w:rsid w:val="00A42123"/>
    <w:rsid w:val="00A53C29"/>
    <w:rsid w:val="00A61EFD"/>
    <w:rsid w:val="00A6315B"/>
    <w:rsid w:val="00A67C98"/>
    <w:rsid w:val="00A70854"/>
    <w:rsid w:val="00A731F6"/>
    <w:rsid w:val="00A81CE2"/>
    <w:rsid w:val="00A81D24"/>
    <w:rsid w:val="00A86AC5"/>
    <w:rsid w:val="00A8714A"/>
    <w:rsid w:val="00A87807"/>
    <w:rsid w:val="00A9146B"/>
    <w:rsid w:val="00A923D0"/>
    <w:rsid w:val="00A95E11"/>
    <w:rsid w:val="00A97972"/>
    <w:rsid w:val="00AA47B7"/>
    <w:rsid w:val="00AA7EF2"/>
    <w:rsid w:val="00AB5B50"/>
    <w:rsid w:val="00AC2D6E"/>
    <w:rsid w:val="00AC4914"/>
    <w:rsid w:val="00AC501A"/>
    <w:rsid w:val="00AC79CB"/>
    <w:rsid w:val="00AD48AF"/>
    <w:rsid w:val="00AD4A65"/>
    <w:rsid w:val="00AE658B"/>
    <w:rsid w:val="00AE7A27"/>
    <w:rsid w:val="00AF4520"/>
    <w:rsid w:val="00B039D4"/>
    <w:rsid w:val="00B05A1F"/>
    <w:rsid w:val="00B079F1"/>
    <w:rsid w:val="00B101D9"/>
    <w:rsid w:val="00B12A3F"/>
    <w:rsid w:val="00B146B4"/>
    <w:rsid w:val="00B21617"/>
    <w:rsid w:val="00B22FA6"/>
    <w:rsid w:val="00B24D21"/>
    <w:rsid w:val="00B26A46"/>
    <w:rsid w:val="00B30B80"/>
    <w:rsid w:val="00B4038F"/>
    <w:rsid w:val="00B40AD3"/>
    <w:rsid w:val="00B42DE9"/>
    <w:rsid w:val="00B53F7A"/>
    <w:rsid w:val="00B65EA4"/>
    <w:rsid w:val="00B726DC"/>
    <w:rsid w:val="00B74328"/>
    <w:rsid w:val="00B77241"/>
    <w:rsid w:val="00B81390"/>
    <w:rsid w:val="00B83E82"/>
    <w:rsid w:val="00B85DAD"/>
    <w:rsid w:val="00B9213C"/>
    <w:rsid w:val="00B929B0"/>
    <w:rsid w:val="00BA15ED"/>
    <w:rsid w:val="00BA5B8E"/>
    <w:rsid w:val="00BB3DB8"/>
    <w:rsid w:val="00BB4413"/>
    <w:rsid w:val="00BC5575"/>
    <w:rsid w:val="00BD4E73"/>
    <w:rsid w:val="00BE080E"/>
    <w:rsid w:val="00BE1453"/>
    <w:rsid w:val="00BE5B7A"/>
    <w:rsid w:val="00BF0C8E"/>
    <w:rsid w:val="00BF1A93"/>
    <w:rsid w:val="00BF2C1F"/>
    <w:rsid w:val="00BF6AC4"/>
    <w:rsid w:val="00C14B2E"/>
    <w:rsid w:val="00C16553"/>
    <w:rsid w:val="00C213A1"/>
    <w:rsid w:val="00C25D8D"/>
    <w:rsid w:val="00C2702D"/>
    <w:rsid w:val="00C363A8"/>
    <w:rsid w:val="00C4181D"/>
    <w:rsid w:val="00C42A1B"/>
    <w:rsid w:val="00C447C1"/>
    <w:rsid w:val="00C452D5"/>
    <w:rsid w:val="00C46368"/>
    <w:rsid w:val="00C470A5"/>
    <w:rsid w:val="00C5112B"/>
    <w:rsid w:val="00C527C8"/>
    <w:rsid w:val="00C6278C"/>
    <w:rsid w:val="00C62AAF"/>
    <w:rsid w:val="00C63277"/>
    <w:rsid w:val="00C6723E"/>
    <w:rsid w:val="00C67396"/>
    <w:rsid w:val="00C67AC5"/>
    <w:rsid w:val="00C7006D"/>
    <w:rsid w:val="00C7250F"/>
    <w:rsid w:val="00C7634C"/>
    <w:rsid w:val="00C8678C"/>
    <w:rsid w:val="00C92478"/>
    <w:rsid w:val="00C9604E"/>
    <w:rsid w:val="00C97EBC"/>
    <w:rsid w:val="00CA3F8E"/>
    <w:rsid w:val="00CA42EB"/>
    <w:rsid w:val="00CA6CAA"/>
    <w:rsid w:val="00CB0158"/>
    <w:rsid w:val="00CB290E"/>
    <w:rsid w:val="00CB6E1E"/>
    <w:rsid w:val="00CC22B1"/>
    <w:rsid w:val="00CD375E"/>
    <w:rsid w:val="00CE242B"/>
    <w:rsid w:val="00CE44BB"/>
    <w:rsid w:val="00CE633B"/>
    <w:rsid w:val="00CF40B8"/>
    <w:rsid w:val="00CF415E"/>
    <w:rsid w:val="00D00427"/>
    <w:rsid w:val="00D07D56"/>
    <w:rsid w:val="00D10270"/>
    <w:rsid w:val="00D13CD2"/>
    <w:rsid w:val="00D20B57"/>
    <w:rsid w:val="00D276EB"/>
    <w:rsid w:val="00D3253B"/>
    <w:rsid w:val="00D32F1C"/>
    <w:rsid w:val="00D34EA1"/>
    <w:rsid w:val="00D36A09"/>
    <w:rsid w:val="00D37FE9"/>
    <w:rsid w:val="00D4022A"/>
    <w:rsid w:val="00D41A33"/>
    <w:rsid w:val="00D465EA"/>
    <w:rsid w:val="00D46A82"/>
    <w:rsid w:val="00D4794A"/>
    <w:rsid w:val="00D57338"/>
    <w:rsid w:val="00D72683"/>
    <w:rsid w:val="00D7343A"/>
    <w:rsid w:val="00D770F4"/>
    <w:rsid w:val="00D80215"/>
    <w:rsid w:val="00D9755B"/>
    <w:rsid w:val="00D976B0"/>
    <w:rsid w:val="00D97E62"/>
    <w:rsid w:val="00DA6074"/>
    <w:rsid w:val="00DA7989"/>
    <w:rsid w:val="00DB141D"/>
    <w:rsid w:val="00DD295B"/>
    <w:rsid w:val="00DE1A0B"/>
    <w:rsid w:val="00DE6802"/>
    <w:rsid w:val="00DF469F"/>
    <w:rsid w:val="00E14F85"/>
    <w:rsid w:val="00E15CBB"/>
    <w:rsid w:val="00E17A5B"/>
    <w:rsid w:val="00E279F6"/>
    <w:rsid w:val="00E32CA3"/>
    <w:rsid w:val="00E363DC"/>
    <w:rsid w:val="00E412CD"/>
    <w:rsid w:val="00E44589"/>
    <w:rsid w:val="00E65360"/>
    <w:rsid w:val="00E75C3E"/>
    <w:rsid w:val="00E778F0"/>
    <w:rsid w:val="00E8277A"/>
    <w:rsid w:val="00E9758D"/>
    <w:rsid w:val="00EA68AE"/>
    <w:rsid w:val="00EB13CA"/>
    <w:rsid w:val="00EB7102"/>
    <w:rsid w:val="00EC7D28"/>
    <w:rsid w:val="00ED028C"/>
    <w:rsid w:val="00ED51FD"/>
    <w:rsid w:val="00ED5565"/>
    <w:rsid w:val="00ED682D"/>
    <w:rsid w:val="00ED7501"/>
    <w:rsid w:val="00EF2CC8"/>
    <w:rsid w:val="00EF5B80"/>
    <w:rsid w:val="00F00BF1"/>
    <w:rsid w:val="00F01A39"/>
    <w:rsid w:val="00F03F2C"/>
    <w:rsid w:val="00F10315"/>
    <w:rsid w:val="00F14E81"/>
    <w:rsid w:val="00F17AD3"/>
    <w:rsid w:val="00F17CFF"/>
    <w:rsid w:val="00F2366B"/>
    <w:rsid w:val="00F35CFE"/>
    <w:rsid w:val="00F40848"/>
    <w:rsid w:val="00F43F2C"/>
    <w:rsid w:val="00F447A9"/>
    <w:rsid w:val="00F45EC0"/>
    <w:rsid w:val="00F46224"/>
    <w:rsid w:val="00F47249"/>
    <w:rsid w:val="00F502BD"/>
    <w:rsid w:val="00F50906"/>
    <w:rsid w:val="00F56A3B"/>
    <w:rsid w:val="00F61361"/>
    <w:rsid w:val="00F62B6C"/>
    <w:rsid w:val="00F64D91"/>
    <w:rsid w:val="00F67C52"/>
    <w:rsid w:val="00F73456"/>
    <w:rsid w:val="00F75E2E"/>
    <w:rsid w:val="00F844B7"/>
    <w:rsid w:val="00F86B90"/>
    <w:rsid w:val="00F93BFA"/>
    <w:rsid w:val="00F9647C"/>
    <w:rsid w:val="00FA0EB5"/>
    <w:rsid w:val="00FA5A78"/>
    <w:rsid w:val="00FA5D09"/>
    <w:rsid w:val="00FA6451"/>
    <w:rsid w:val="00FB420D"/>
    <w:rsid w:val="00FB69D5"/>
    <w:rsid w:val="00FC0FDF"/>
    <w:rsid w:val="00FC23CF"/>
    <w:rsid w:val="00FC25D4"/>
    <w:rsid w:val="00FD1533"/>
    <w:rsid w:val="00FE1909"/>
    <w:rsid w:val="00FE78D6"/>
    <w:rsid w:val="00FF0940"/>
    <w:rsid w:val="00FF2DF2"/>
    <w:rsid w:val="00FF60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8DB57"/>
  <w15:docId w15:val="{2B262A46-7994-4D80-931E-2036BC8D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character" w:styleId="Hyperlnk">
    <w:name w:val="Hyperlink"/>
    <w:basedOn w:val="Standardstycketeckensnitt"/>
    <w:uiPriority w:val="99"/>
    <w:unhideWhenUsed/>
    <w:rsid w:val="00606C07"/>
    <w:rPr>
      <w:color w:val="3399FF" w:themeColor="hyperlink"/>
      <w:u w:val="single"/>
    </w:rPr>
  </w:style>
  <w:style w:type="character" w:styleId="Olstomnmnande">
    <w:name w:val="Unresolved Mention"/>
    <w:basedOn w:val="Standardstycketeckensnitt"/>
    <w:uiPriority w:val="99"/>
    <w:semiHidden/>
    <w:unhideWhenUsed/>
    <w:rsid w:val="00606C07"/>
    <w:rPr>
      <w:color w:val="808080"/>
      <w:shd w:val="clear" w:color="auto" w:fill="E6E6E6"/>
    </w:rPr>
  </w:style>
  <w:style w:type="paragraph" w:styleId="Oformateradtext">
    <w:name w:val="Plain Text"/>
    <w:basedOn w:val="Normal"/>
    <w:link w:val="OformateradtextChar"/>
    <w:uiPriority w:val="99"/>
    <w:unhideWhenUsed/>
    <w:rsid w:val="008F7BD9"/>
    <w:pPr>
      <w:spacing w:after="0" w:line="240" w:lineRule="auto"/>
    </w:pPr>
    <w:rPr>
      <w:rFonts w:ascii="Consolas" w:eastAsiaTheme="minorHAnsi" w:hAnsi="Consolas"/>
      <w:sz w:val="21"/>
      <w:szCs w:val="21"/>
      <w:lang w:eastAsia="en-US"/>
    </w:rPr>
  </w:style>
  <w:style w:type="character" w:customStyle="1" w:styleId="OformateradtextChar">
    <w:name w:val="Oformaterad text Char"/>
    <w:basedOn w:val="Standardstycketeckensnitt"/>
    <w:link w:val="Oformateradtext"/>
    <w:uiPriority w:val="99"/>
    <w:rsid w:val="008F7BD9"/>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1.emf"/><Relationship Id="rId55" Type="http://schemas.openxmlformats.org/officeDocument/2006/relationships/oleObject" Target="embeddings/oleObject22.bin"/><Relationship Id="rId63" Type="http://schemas.openxmlformats.org/officeDocument/2006/relationships/oleObject" Target="embeddings/oleObject25.bin"/><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emf"/><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hyperlink" Target="https://www.ruby-lang.org/en/downloads/" TargetMode="Externa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png"/><Relationship Id="rId65" Type="http://schemas.openxmlformats.org/officeDocument/2006/relationships/oleObject" Target="embeddings/oleObject26.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20.bin"/><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4.bin"/><Relationship Id="rId67"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oleObject" Target="embeddings/oleObject15.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832B347E4241FCA7FD0CCD6B3CB807"/>
        <w:category>
          <w:name w:val="Allmänt"/>
          <w:gallery w:val="placeholder"/>
        </w:category>
        <w:types>
          <w:type w:val="bbPlcHdr"/>
        </w:types>
        <w:behaviors>
          <w:behavior w:val="content"/>
        </w:behaviors>
        <w:guid w:val="{CC4BFEA8-42C9-4749-A5F9-2407FF181925}"/>
      </w:docPartPr>
      <w:docPartBody>
        <w:p w:rsidR="0083751C" w:rsidRDefault="004F7CB3">
          <w:pPr>
            <w:pStyle w:val="D9832B347E4241FCA7FD0CCD6B3CB807"/>
          </w:pPr>
          <w:r>
            <w:rPr>
              <w:rFonts w:asciiTheme="majorHAnsi" w:eastAsiaTheme="majorEastAsia" w:hAnsiTheme="majorHAnsi" w:cstheme="majorBidi"/>
              <w:sz w:val="80"/>
              <w:szCs w:val="80"/>
            </w:rPr>
            <w:t>[Ange dokumentets rubrik]</w:t>
          </w:r>
        </w:p>
      </w:docPartBody>
    </w:docPart>
    <w:docPart>
      <w:docPartPr>
        <w:name w:val="8B4921BA3FE84E198CA7B308182333F6"/>
        <w:category>
          <w:name w:val="Allmänt"/>
          <w:gallery w:val="placeholder"/>
        </w:category>
        <w:types>
          <w:type w:val="bbPlcHdr"/>
        </w:types>
        <w:behaviors>
          <w:behavior w:val="content"/>
        </w:behaviors>
        <w:guid w:val="{64B42A3D-95A8-4510-B241-AE9D177FC86F}"/>
      </w:docPartPr>
      <w:docPartBody>
        <w:p w:rsidR="0083751C" w:rsidRDefault="004F7CB3">
          <w:pPr>
            <w:pStyle w:val="8B4921BA3FE84E198CA7B308182333F6"/>
          </w:pPr>
          <w:r>
            <w:rPr>
              <w:rFonts w:asciiTheme="majorHAnsi" w:eastAsiaTheme="majorEastAsia" w:hAnsiTheme="majorHAnsi" w:cstheme="majorBidi"/>
              <w:sz w:val="44"/>
              <w:szCs w:val="44"/>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B3"/>
    <w:rsid w:val="002E63D1"/>
    <w:rsid w:val="003D7AFB"/>
    <w:rsid w:val="004F7CB3"/>
    <w:rsid w:val="006B2C47"/>
    <w:rsid w:val="0083751C"/>
    <w:rsid w:val="009C3F96"/>
    <w:rsid w:val="00AC65CF"/>
    <w:rsid w:val="00E2305D"/>
    <w:rsid w:val="00E25115"/>
    <w:rsid w:val="00F1591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9832B347E4241FCA7FD0CCD6B3CB807">
    <w:name w:val="D9832B347E4241FCA7FD0CCD6B3CB807"/>
  </w:style>
  <w:style w:type="paragraph" w:customStyle="1" w:styleId="8B4921BA3FE84E198CA7B308182333F6">
    <w:name w:val="8B4921BA3FE84E198CA7B308182333F6"/>
  </w:style>
  <w:style w:type="paragraph" w:customStyle="1" w:styleId="9BF3346E96A144F1B466DF503ABC8527">
    <w:name w:val="9BF3346E96A144F1B466DF503ABC8527"/>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4472C4"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687F68C341E044C0B394ADE97A69E0AD">
    <w:name w:val="687F68C341E044C0B394ADE97A69E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Anton Sköld</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B2C54AB-9021-4B34-9F67-B0777E28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(Executive).dotx</Template>
  <TotalTime>291</TotalTime>
  <Pages>1</Pages>
  <Words>3377</Words>
  <Characters>17901</Characters>
  <Application>Microsoft Office Word</Application>
  <DocSecurity>0</DocSecurity>
  <Lines>149</Lines>
  <Paragraphs>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Automato</vt: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Automato</dc:title>
  <dc:subject>Ett programspråk för automation</dc:subject>
  <dc:creator>Anton Sköld</dc:creator>
  <cp:keywords/>
  <cp:lastModifiedBy>Anton Sköld</cp:lastModifiedBy>
  <cp:revision>566</cp:revision>
  <cp:lastPrinted>2018-05-14T07:15:00Z</cp:lastPrinted>
  <dcterms:created xsi:type="dcterms:W3CDTF">2018-05-03T10:38:00Z</dcterms:created>
  <dcterms:modified xsi:type="dcterms:W3CDTF">2018-05-14T09:32:00Z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